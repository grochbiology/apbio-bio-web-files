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F9" w:rsidRDefault="00373120" w:rsidP="006079F9">
      <w:pPr>
        <w:spacing w:after="60" w:line="240" w:lineRule="auto"/>
        <w:rPr>
          <w:b/>
          <w:u w:val="single"/>
        </w:rPr>
      </w:pPr>
      <w:r>
        <w:rPr>
          <w:b/>
          <w:u w:val="single"/>
        </w:rPr>
        <w:t>Multi-</w:t>
      </w:r>
      <w:proofErr w:type="gramStart"/>
      <w:r>
        <w:rPr>
          <w:b/>
          <w:u w:val="single"/>
        </w:rPr>
        <w:t xml:space="preserve">media </w:t>
      </w:r>
      <w:r w:rsidRPr="00373120">
        <w:rPr>
          <w:b/>
          <w:u w:val="single"/>
        </w:rPr>
        <w:t xml:space="preserve"> Rubric</w:t>
      </w:r>
      <w:proofErr w:type="gramEnd"/>
      <w:r>
        <w:rPr>
          <w:b/>
          <w:u w:val="single"/>
        </w:rPr>
        <w:t xml:space="preserve"> for:__</w:t>
      </w:r>
      <w:proofErr w:type="spellStart"/>
      <w:r w:rsidR="003C2C04">
        <w:rPr>
          <w:b/>
          <w:u w:val="single"/>
        </w:rPr>
        <w:t>Educreations</w:t>
      </w:r>
      <w:proofErr w:type="spellEnd"/>
      <w:r w:rsidR="003C2C04">
        <w:rPr>
          <w:b/>
          <w:u w:val="single"/>
        </w:rPr>
        <w:t xml:space="preserve"> Meiosis</w:t>
      </w:r>
      <w:r w:rsidR="006079F9">
        <w:rPr>
          <w:b/>
          <w:u w:val="single"/>
        </w:rPr>
        <w:t>____</w:t>
      </w:r>
      <w:r w:rsidR="003C2C04">
        <w:rPr>
          <w:b/>
          <w:u w:val="single"/>
        </w:rPr>
        <w:t>(26 points)</w:t>
      </w:r>
      <w:r w:rsidR="006079F9">
        <w:rPr>
          <w:b/>
          <w:u w:val="single"/>
        </w:rPr>
        <w:t>__</w:t>
      </w:r>
      <w:r w:rsidR="003C2C04">
        <w:rPr>
          <w:b/>
          <w:u w:val="single"/>
        </w:rPr>
        <w:t xml:space="preserve">Class code: </w:t>
      </w:r>
      <w:r w:rsidR="002D4DFB">
        <w:rPr>
          <w:b/>
          <w:u w:val="single"/>
        </w:rPr>
        <w:t xml:space="preserve">given in class </w:t>
      </w:r>
      <w:r>
        <w:rPr>
          <w:b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703"/>
        <w:tblW w:w="10710" w:type="dxa"/>
        <w:tblLook w:val="04A0" w:firstRow="1" w:lastRow="0" w:firstColumn="1" w:lastColumn="0" w:noHBand="0" w:noVBand="1"/>
      </w:tblPr>
      <w:tblGrid>
        <w:gridCol w:w="1620"/>
        <w:gridCol w:w="3150"/>
        <w:gridCol w:w="1530"/>
        <w:gridCol w:w="4410"/>
      </w:tblGrid>
      <w:tr w:rsidR="006079F9" w:rsidRPr="00373120" w:rsidTr="006079F9">
        <w:tc>
          <w:tcPr>
            <w:tcW w:w="1620" w:type="dxa"/>
          </w:tcPr>
          <w:p w:rsidR="006079F9" w:rsidRPr="00373120" w:rsidRDefault="006079F9" w:rsidP="006079F9">
            <w:pPr>
              <w:tabs>
                <w:tab w:val="left" w:pos="1965"/>
              </w:tabs>
              <w:jc w:val="center"/>
            </w:pPr>
            <w:r>
              <w:t>Possible Points</w:t>
            </w:r>
          </w:p>
        </w:tc>
        <w:tc>
          <w:tcPr>
            <w:tcW w:w="3150" w:type="dxa"/>
          </w:tcPr>
          <w:p w:rsidR="006079F9" w:rsidRPr="00373120" w:rsidRDefault="006079F9" w:rsidP="006079F9">
            <w:pPr>
              <w:tabs>
                <w:tab w:val="left" w:pos="1965"/>
              </w:tabs>
            </w:pPr>
            <w:r>
              <w:t>Required Item</w:t>
            </w:r>
          </w:p>
        </w:tc>
        <w:tc>
          <w:tcPr>
            <w:tcW w:w="1530" w:type="dxa"/>
          </w:tcPr>
          <w:p w:rsidR="006079F9" w:rsidRPr="00373120" w:rsidRDefault="006079F9" w:rsidP="006079F9">
            <w:pPr>
              <w:tabs>
                <w:tab w:val="left" w:pos="1965"/>
              </w:tabs>
            </w:pPr>
            <w:r>
              <w:t>Points Earned</w:t>
            </w:r>
          </w:p>
        </w:tc>
        <w:tc>
          <w:tcPr>
            <w:tcW w:w="4410" w:type="dxa"/>
          </w:tcPr>
          <w:p w:rsidR="006079F9" w:rsidRDefault="006079F9" w:rsidP="006079F9">
            <w:pPr>
              <w:tabs>
                <w:tab w:val="left" w:pos="1965"/>
              </w:tabs>
            </w:pPr>
            <w:r>
              <w:t>Comments</w:t>
            </w:r>
          </w:p>
        </w:tc>
      </w:tr>
      <w:tr w:rsidR="006079F9" w:rsidRPr="00373120" w:rsidTr="006079F9">
        <w:tc>
          <w:tcPr>
            <w:tcW w:w="1620" w:type="dxa"/>
          </w:tcPr>
          <w:p w:rsidR="006079F9" w:rsidRPr="00373120" w:rsidRDefault="002D4DFB" w:rsidP="006079F9">
            <w:pPr>
              <w:tabs>
                <w:tab w:val="left" w:pos="1965"/>
              </w:tabs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6079F9" w:rsidRPr="00373120" w:rsidRDefault="006079F9" w:rsidP="006079F9">
            <w:pPr>
              <w:tabs>
                <w:tab w:val="left" w:pos="1965"/>
              </w:tabs>
            </w:pPr>
            <w:r w:rsidRPr="00373120">
              <w:t>Title</w:t>
            </w:r>
            <w:r w:rsidR="003C2C04">
              <w:t xml:space="preserve"> Slide</w:t>
            </w:r>
            <w:r>
              <w:tab/>
            </w:r>
          </w:p>
        </w:tc>
        <w:tc>
          <w:tcPr>
            <w:tcW w:w="1530" w:type="dxa"/>
          </w:tcPr>
          <w:p w:rsidR="006079F9" w:rsidRPr="00373120" w:rsidRDefault="006079F9" w:rsidP="006079F9">
            <w:pPr>
              <w:tabs>
                <w:tab w:val="left" w:pos="1965"/>
              </w:tabs>
            </w:pPr>
          </w:p>
        </w:tc>
        <w:tc>
          <w:tcPr>
            <w:tcW w:w="4410" w:type="dxa"/>
          </w:tcPr>
          <w:p w:rsidR="006079F9" w:rsidRPr="00373120" w:rsidRDefault="006079F9" w:rsidP="006079F9">
            <w:pPr>
              <w:tabs>
                <w:tab w:val="left" w:pos="1965"/>
              </w:tabs>
            </w:pPr>
          </w:p>
        </w:tc>
      </w:tr>
      <w:tr w:rsidR="006079F9" w:rsidRPr="00373120" w:rsidTr="006079F9">
        <w:tc>
          <w:tcPr>
            <w:tcW w:w="1620" w:type="dxa"/>
          </w:tcPr>
          <w:p w:rsidR="006079F9" w:rsidRPr="00373120" w:rsidRDefault="006079F9" w:rsidP="006079F9">
            <w:pPr>
              <w:jc w:val="center"/>
            </w:pPr>
            <w:r>
              <w:t>1</w:t>
            </w:r>
          </w:p>
        </w:tc>
        <w:tc>
          <w:tcPr>
            <w:tcW w:w="3150" w:type="dxa"/>
          </w:tcPr>
          <w:p w:rsidR="006079F9" w:rsidRDefault="006079F9" w:rsidP="006079F9">
            <w:r w:rsidRPr="00373120">
              <w:t>Names</w:t>
            </w:r>
            <w:r w:rsidR="003C2C04">
              <w:t xml:space="preserve"> of participants</w:t>
            </w:r>
          </w:p>
          <w:p w:rsidR="00745D58" w:rsidRDefault="00745D58" w:rsidP="006079F9">
            <w:r>
              <w:t>Roles:</w:t>
            </w:r>
          </w:p>
          <w:p w:rsidR="00745D58" w:rsidRDefault="00745D58" w:rsidP="006079F9">
            <w:r>
              <w:t>1)</w:t>
            </w:r>
          </w:p>
          <w:p w:rsidR="00745D58" w:rsidRDefault="00745D58" w:rsidP="006079F9">
            <w:r>
              <w:t>2)</w:t>
            </w:r>
          </w:p>
          <w:p w:rsidR="00745D58" w:rsidRDefault="00745D58" w:rsidP="006079F9">
            <w:r>
              <w:t>3)</w:t>
            </w:r>
          </w:p>
          <w:p w:rsidR="00745D58" w:rsidRDefault="00745D58" w:rsidP="006079F9">
            <w:r>
              <w:t>4)</w:t>
            </w:r>
          </w:p>
          <w:p w:rsidR="00745D58" w:rsidRPr="00373120" w:rsidRDefault="00745D58" w:rsidP="006079F9"/>
        </w:tc>
        <w:tc>
          <w:tcPr>
            <w:tcW w:w="1530" w:type="dxa"/>
          </w:tcPr>
          <w:p w:rsidR="006079F9" w:rsidRPr="00373120" w:rsidRDefault="006079F9" w:rsidP="006079F9"/>
        </w:tc>
        <w:tc>
          <w:tcPr>
            <w:tcW w:w="4410" w:type="dxa"/>
          </w:tcPr>
          <w:p w:rsidR="006079F9" w:rsidRPr="00373120" w:rsidRDefault="006079F9" w:rsidP="006079F9"/>
        </w:tc>
      </w:tr>
      <w:tr w:rsidR="006079F9" w:rsidTr="006079F9">
        <w:tc>
          <w:tcPr>
            <w:tcW w:w="1620" w:type="dxa"/>
          </w:tcPr>
          <w:p w:rsidR="006079F9" w:rsidRPr="00373120" w:rsidRDefault="003C2C04" w:rsidP="006079F9">
            <w:pPr>
              <w:jc w:val="center"/>
            </w:pPr>
            <w:r>
              <w:t>10</w:t>
            </w:r>
          </w:p>
        </w:tc>
        <w:tc>
          <w:tcPr>
            <w:tcW w:w="3150" w:type="dxa"/>
          </w:tcPr>
          <w:p w:rsidR="006079F9" w:rsidRDefault="003C2C04" w:rsidP="006079F9">
            <w:r>
              <w:t>Process of Meiosis shown with outcomes for both male (sperm) and female (ova) difference between mitosis and meiosis</w:t>
            </w:r>
          </w:p>
        </w:tc>
        <w:tc>
          <w:tcPr>
            <w:tcW w:w="1530" w:type="dxa"/>
          </w:tcPr>
          <w:p w:rsidR="006079F9" w:rsidRPr="00373120" w:rsidRDefault="006079F9" w:rsidP="006079F9"/>
        </w:tc>
        <w:tc>
          <w:tcPr>
            <w:tcW w:w="4410" w:type="dxa"/>
          </w:tcPr>
          <w:p w:rsidR="006079F9" w:rsidRPr="00373120" w:rsidRDefault="006079F9" w:rsidP="006079F9"/>
        </w:tc>
      </w:tr>
      <w:tr w:rsidR="006079F9" w:rsidTr="006079F9">
        <w:tc>
          <w:tcPr>
            <w:tcW w:w="1620" w:type="dxa"/>
          </w:tcPr>
          <w:p w:rsidR="006079F9" w:rsidRPr="00373120" w:rsidRDefault="003C2C04" w:rsidP="006079F9">
            <w:pPr>
              <w:jc w:val="center"/>
            </w:pPr>
            <w:r>
              <w:t>4</w:t>
            </w:r>
          </w:p>
        </w:tc>
        <w:tc>
          <w:tcPr>
            <w:tcW w:w="3150" w:type="dxa"/>
          </w:tcPr>
          <w:p w:rsidR="006079F9" w:rsidRPr="00373120" w:rsidRDefault="006079F9" w:rsidP="006079F9">
            <w:r>
              <w:t>Creativity &amp; Clear presentation</w:t>
            </w:r>
          </w:p>
        </w:tc>
        <w:tc>
          <w:tcPr>
            <w:tcW w:w="1530" w:type="dxa"/>
          </w:tcPr>
          <w:p w:rsidR="006079F9" w:rsidRPr="00373120" w:rsidRDefault="006079F9" w:rsidP="006079F9"/>
        </w:tc>
        <w:tc>
          <w:tcPr>
            <w:tcW w:w="4410" w:type="dxa"/>
          </w:tcPr>
          <w:p w:rsidR="006079F9" w:rsidRPr="00373120" w:rsidRDefault="006079F9" w:rsidP="006079F9"/>
        </w:tc>
      </w:tr>
      <w:tr w:rsidR="006079F9" w:rsidTr="006079F9">
        <w:tc>
          <w:tcPr>
            <w:tcW w:w="1620" w:type="dxa"/>
          </w:tcPr>
          <w:p w:rsidR="006079F9" w:rsidRDefault="006079F9" w:rsidP="006079F9">
            <w:pPr>
              <w:jc w:val="center"/>
            </w:pPr>
            <w:r>
              <w:t>10</w:t>
            </w:r>
          </w:p>
        </w:tc>
        <w:tc>
          <w:tcPr>
            <w:tcW w:w="3150" w:type="dxa"/>
          </w:tcPr>
          <w:p w:rsidR="006079F9" w:rsidRDefault="006079F9" w:rsidP="006079F9">
            <w:r>
              <w:t>Vocabulary/Concepts included</w:t>
            </w:r>
          </w:p>
          <w:p w:rsidR="006079F9" w:rsidRDefault="006079F9" w:rsidP="006079F9">
            <w:r>
              <w:t>a)</w:t>
            </w:r>
            <w:r w:rsidR="00A525C2">
              <w:t xml:space="preserve"> </w:t>
            </w:r>
            <w:r w:rsidR="003C2C04">
              <w:t>meiosis</w:t>
            </w:r>
          </w:p>
          <w:p w:rsidR="006079F9" w:rsidRDefault="006079F9" w:rsidP="006079F9">
            <w:r>
              <w:t>b)</w:t>
            </w:r>
            <w:r w:rsidR="003C2C04">
              <w:t xml:space="preserve"> diploid (or 2N)</w:t>
            </w:r>
          </w:p>
          <w:p w:rsidR="006079F9" w:rsidRDefault="006079F9" w:rsidP="006079F9">
            <w:r>
              <w:t>c)</w:t>
            </w:r>
            <w:r w:rsidR="003C2C04">
              <w:t xml:space="preserve"> haploid (or 1N)</w:t>
            </w:r>
          </w:p>
          <w:p w:rsidR="006079F9" w:rsidRDefault="006079F9" w:rsidP="006079F9">
            <w:r>
              <w:t>d)</w:t>
            </w:r>
            <w:r w:rsidR="003C2C04">
              <w:t xml:space="preserve"> homologous chromosomes</w:t>
            </w:r>
          </w:p>
          <w:p w:rsidR="006079F9" w:rsidRDefault="006079F9" w:rsidP="006079F9">
            <w:r>
              <w:t>e)</w:t>
            </w:r>
            <w:r w:rsidR="003C2C04">
              <w:t xml:space="preserve"> sister chromatids</w:t>
            </w:r>
          </w:p>
          <w:p w:rsidR="006079F9" w:rsidRDefault="006079F9" w:rsidP="006079F9">
            <w:r>
              <w:t>f)</w:t>
            </w:r>
            <w:r w:rsidR="003C2C04">
              <w:t xml:space="preserve"> crossover</w:t>
            </w:r>
          </w:p>
          <w:p w:rsidR="006079F9" w:rsidRDefault="006079F9" w:rsidP="006079F9">
            <w:r>
              <w:t>g)</w:t>
            </w:r>
            <w:r w:rsidR="003C2C04">
              <w:t xml:space="preserve"> prophase, metaphase, anaphase, telophase</w:t>
            </w:r>
          </w:p>
          <w:p w:rsidR="006079F9" w:rsidRDefault="006079F9" w:rsidP="006079F9">
            <w:r>
              <w:t>h)</w:t>
            </w:r>
            <w:r w:rsidR="003C2C04">
              <w:t xml:space="preserve"> cytokinesis</w:t>
            </w:r>
          </w:p>
          <w:p w:rsidR="006079F9" w:rsidRDefault="006079F9" w:rsidP="006079F9">
            <w:r>
              <w:t>References</w:t>
            </w:r>
          </w:p>
        </w:tc>
        <w:tc>
          <w:tcPr>
            <w:tcW w:w="1530" w:type="dxa"/>
          </w:tcPr>
          <w:p w:rsidR="006079F9" w:rsidRPr="00373120" w:rsidRDefault="006079F9" w:rsidP="006079F9"/>
        </w:tc>
        <w:tc>
          <w:tcPr>
            <w:tcW w:w="4410" w:type="dxa"/>
          </w:tcPr>
          <w:p w:rsidR="006079F9" w:rsidRDefault="006079F9" w:rsidP="006079F9"/>
          <w:p w:rsidR="006079F9" w:rsidRPr="006079F9" w:rsidRDefault="006079F9" w:rsidP="006079F9"/>
          <w:p w:rsidR="006079F9" w:rsidRPr="006079F9" w:rsidRDefault="006079F9" w:rsidP="006079F9"/>
          <w:p w:rsidR="006079F9" w:rsidRPr="006079F9" w:rsidRDefault="006079F9" w:rsidP="006079F9"/>
          <w:p w:rsidR="006079F9" w:rsidRPr="006079F9" w:rsidRDefault="006079F9" w:rsidP="006079F9"/>
          <w:p w:rsidR="006079F9" w:rsidRDefault="006079F9" w:rsidP="006079F9"/>
          <w:p w:rsidR="006079F9" w:rsidRPr="006079F9" w:rsidRDefault="006079F9" w:rsidP="006079F9"/>
          <w:p w:rsidR="006079F9" w:rsidRDefault="006079F9" w:rsidP="006079F9"/>
          <w:p w:rsidR="006079F9" w:rsidRDefault="006079F9" w:rsidP="006079F9"/>
          <w:p w:rsidR="006079F9" w:rsidRDefault="006079F9" w:rsidP="006079F9"/>
          <w:p w:rsidR="006079F9" w:rsidRPr="006079F9" w:rsidRDefault="006079F9" w:rsidP="006079F9">
            <w:pPr>
              <w:jc w:val="right"/>
            </w:pPr>
          </w:p>
        </w:tc>
      </w:tr>
    </w:tbl>
    <w:p w:rsidR="00373120" w:rsidRDefault="00214ED6" w:rsidP="006079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Table</w:t>
      </w:r>
      <w:bookmarkStart w:id="0" w:name="_GoBack"/>
      <w:bookmarkEnd w:id="0"/>
      <w:proofErr w:type="gramStart"/>
      <w:r w:rsidR="006079F9">
        <w:rPr>
          <w:b/>
          <w:u w:val="single"/>
        </w:rPr>
        <w:t>:_</w:t>
      </w:r>
      <w:proofErr w:type="gramEnd"/>
      <w:r w:rsidR="006079F9">
        <w:rPr>
          <w:b/>
          <w:u w:val="single"/>
        </w:rPr>
        <w:t>____________________________________________________________________________</w:t>
      </w:r>
      <w:r w:rsidR="00373120">
        <w:rPr>
          <w:b/>
          <w:u w:val="single"/>
        </w:rPr>
        <w:t xml:space="preserve"> </w:t>
      </w:r>
    </w:p>
    <w:p w:rsidR="003C2C04" w:rsidRDefault="003C2C04" w:rsidP="006079F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Period:    </w:t>
      </w:r>
    </w:p>
    <w:p w:rsidR="00373120" w:rsidRDefault="00373120" w:rsidP="00373120">
      <w:pPr>
        <w:spacing w:line="240" w:lineRule="auto"/>
      </w:pPr>
    </w:p>
    <w:p w:rsidR="006079F9" w:rsidRDefault="006079F9" w:rsidP="00373120">
      <w:pPr>
        <w:spacing w:line="240" w:lineRule="auto"/>
      </w:pPr>
    </w:p>
    <w:p w:rsidR="006079F9" w:rsidRDefault="006079F9" w:rsidP="00373120">
      <w:pPr>
        <w:spacing w:line="240" w:lineRule="auto"/>
      </w:pPr>
    </w:p>
    <w:sectPr w:rsidR="006079F9" w:rsidSect="00607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120"/>
    <w:rsid w:val="00214ED6"/>
    <w:rsid w:val="002D4DFB"/>
    <w:rsid w:val="00373120"/>
    <w:rsid w:val="003C2C04"/>
    <w:rsid w:val="006079F9"/>
    <w:rsid w:val="00687596"/>
    <w:rsid w:val="00745D58"/>
    <w:rsid w:val="00975FE0"/>
    <w:rsid w:val="00977A70"/>
    <w:rsid w:val="00A525C2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E820-B5C2-45B0-A6C9-84560E3A6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5F31AEF0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SRVHS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</dc:creator>
  <cp:lastModifiedBy>rgroch</cp:lastModifiedBy>
  <cp:revision>2</cp:revision>
  <cp:lastPrinted>2016-03-28T17:10:00Z</cp:lastPrinted>
  <dcterms:created xsi:type="dcterms:W3CDTF">2016-03-28T17:10:00Z</dcterms:created>
  <dcterms:modified xsi:type="dcterms:W3CDTF">2016-03-28T17:10:00Z</dcterms:modified>
</cp:coreProperties>
</file>