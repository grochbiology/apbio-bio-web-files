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EA0794" w14:textId="32F7B35D" w:rsidR="00F66B6A" w:rsidRDefault="00143368" w:rsidP="00EA4946">
      <w:pPr>
        <w:jc w:val="right"/>
        <w:rPr>
          <w:rFonts w:ascii="Century Gothic" w:hAnsi="Century Gothic"/>
          <w:color w:val="4E750D" w:themeColor="accent2" w:themeShade="80"/>
          <w:sz w:val="12"/>
          <w:szCs w:val="12"/>
        </w:rPr>
      </w:pPr>
      <w:r w:rsidRPr="00143368">
        <w:rPr>
          <w:rFonts w:ascii="Century Gothic" w:hAnsi="Century Gothic"/>
          <w:color w:val="4E750D" w:themeColor="accent2" w:themeShade="80"/>
          <w:sz w:val="12"/>
          <w:szCs w:val="12"/>
        </w:rPr>
        <w:t xml:space="preserve">       </w:t>
      </w:r>
      <w:hyperlink r:id="rId9" w:history="1">
        <w:r w:rsidRPr="00143368">
          <w:rPr>
            <w:rStyle w:val="Hyperlink"/>
            <w:rFonts w:ascii="Century Gothic" w:hAnsi="Century Gothic"/>
            <w:color w:val="4E750D" w:themeColor="accent2" w:themeShade="80"/>
            <w:sz w:val="12"/>
            <w:szCs w:val="12"/>
          </w:rPr>
          <w:t>www.clevelandclinic.org/health/</w:t>
        </w:r>
      </w:hyperlink>
      <w:r w:rsidRPr="00143368">
        <w:rPr>
          <w:rFonts w:ascii="Century Gothic" w:hAnsi="Century Gothic"/>
          <w:color w:val="4E750D" w:themeColor="accent2" w:themeShade="80"/>
          <w:sz w:val="12"/>
          <w:szCs w:val="12"/>
        </w:rPr>
        <w:t xml:space="preserve">   </w:t>
      </w:r>
      <w:r w:rsidR="008850C4">
        <w:rPr>
          <w:rFonts w:ascii="Century Gothic" w:hAnsi="Century Gothic"/>
          <w:color w:val="4E750D" w:themeColor="accent2" w:themeShade="80"/>
          <w:sz w:val="12"/>
          <w:szCs w:val="12"/>
        </w:rPr>
        <w:t xml:space="preserve">  </w:t>
      </w:r>
      <w:r w:rsidR="00EA4946">
        <w:rPr>
          <w:rFonts w:ascii="Century Gothic" w:hAnsi="Century Gothic"/>
          <w:color w:val="4E750D" w:themeColor="accent2" w:themeShade="80"/>
          <w:sz w:val="12"/>
          <w:szCs w:val="12"/>
        </w:rPr>
        <w:t xml:space="preserve"> </w:t>
      </w:r>
    </w:p>
    <w:p w14:paraId="533853E7" w14:textId="77777777" w:rsidR="00EA4946" w:rsidRPr="00EA4946" w:rsidRDefault="00EA4946" w:rsidP="00EA4946">
      <w:pPr>
        <w:jc w:val="right"/>
        <w:rPr>
          <w:rFonts w:ascii="Century Gothic" w:hAnsi="Century Gothic"/>
          <w:color w:val="4E750D" w:themeColor="accent2" w:themeShade="80"/>
          <w:sz w:val="12"/>
          <w:szCs w:val="12"/>
        </w:rPr>
      </w:pPr>
    </w:p>
    <w:p w14:paraId="6F52B4A4" w14:textId="77777777" w:rsidR="009F6054" w:rsidRPr="009F6054" w:rsidRDefault="009F6054" w:rsidP="00203966">
      <w:pPr>
        <w:rPr>
          <w:rFonts w:ascii="Century Gothic" w:hAnsi="Century Gothic" w:cs="Arial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Century Gothic" w:hAnsi="Century Gothic" w:cs="Arial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  <w:t xml:space="preserve">Chemical Equations: </w:t>
      </w:r>
      <w:r w:rsidRPr="009F6054">
        <w:rPr>
          <w:rFonts w:ascii="Century Gothic" w:hAnsi="Century Gothic" w:cs="Arial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  <w:t>Photosynthesis and Cellular Respiration</w:t>
      </w:r>
    </w:p>
    <w:p w14:paraId="52E8E918" w14:textId="16688923" w:rsidR="009F6054" w:rsidRDefault="009F6054" w:rsidP="00203966">
      <w:pPr>
        <w:rPr>
          <w:rFonts w:ascii="Century Gothic" w:hAnsi="Century Gothic"/>
        </w:rPr>
      </w:pPr>
      <w:r>
        <w:rPr>
          <w:rFonts w:ascii="Century Gothic" w:hAnsi="Century Gothic"/>
        </w:rPr>
        <w:t>The following diagram shows the chemical equations for photosynthesis and cellular respiration with the actual atoms tha</w:t>
      </w:r>
      <w:r w:rsidR="008449F0">
        <w:rPr>
          <w:rFonts w:ascii="Century Gothic" w:hAnsi="Century Gothic"/>
        </w:rPr>
        <w:t xml:space="preserve">t make up all of the molecules.  </w:t>
      </w:r>
      <w:r w:rsidR="002B4DA2">
        <w:rPr>
          <w:rFonts w:ascii="Century Gothic" w:hAnsi="Century Gothic"/>
        </w:rPr>
        <w:t xml:space="preserve">Color the </w:t>
      </w:r>
      <w:r w:rsidR="002B4DA2" w:rsidRPr="002575DA">
        <w:rPr>
          <w:rFonts w:ascii="Century Gothic" w:hAnsi="Century Gothic"/>
          <w:color w:val="C61B1B" w:themeColor="accent4"/>
        </w:rPr>
        <w:t xml:space="preserve">Hydrogen (H) </w:t>
      </w:r>
      <w:r w:rsidR="00501329" w:rsidRPr="002575DA">
        <w:rPr>
          <w:rFonts w:ascii="Century Gothic" w:hAnsi="Century Gothic"/>
          <w:b/>
          <w:color w:val="C61B1B" w:themeColor="accent4"/>
        </w:rPr>
        <w:t>RED</w:t>
      </w:r>
      <w:r w:rsidR="002B4DA2">
        <w:rPr>
          <w:rFonts w:ascii="Century Gothic" w:hAnsi="Century Gothic"/>
        </w:rPr>
        <w:t xml:space="preserve">, The </w:t>
      </w:r>
      <w:r w:rsidR="002B4DA2" w:rsidRPr="002575DA">
        <w:rPr>
          <w:rFonts w:ascii="Century Gothic" w:hAnsi="Century Gothic"/>
          <w:color w:val="064573" w:themeColor="accent3" w:themeShade="80"/>
        </w:rPr>
        <w:t xml:space="preserve">Oxygen (O) </w:t>
      </w:r>
      <w:r w:rsidR="00501329" w:rsidRPr="002575DA">
        <w:rPr>
          <w:rFonts w:ascii="Century Gothic" w:hAnsi="Century Gothic"/>
          <w:b/>
          <w:color w:val="064573" w:themeColor="accent3" w:themeShade="80"/>
        </w:rPr>
        <w:t>BLUE</w:t>
      </w:r>
      <w:r w:rsidR="002B4DA2">
        <w:rPr>
          <w:rFonts w:ascii="Century Gothic" w:hAnsi="Century Gothic"/>
        </w:rPr>
        <w:t xml:space="preserve">, and the </w:t>
      </w:r>
      <w:r w:rsidR="002B4DA2" w:rsidRPr="002575DA">
        <w:rPr>
          <w:rFonts w:ascii="Century Gothic" w:hAnsi="Century Gothic"/>
          <w:color w:val="7F7F7F" w:themeColor="text1" w:themeTint="80"/>
        </w:rPr>
        <w:t>Carbon (C</w:t>
      </w:r>
      <w:r w:rsidR="00501329" w:rsidRPr="002575DA">
        <w:rPr>
          <w:rFonts w:ascii="Century Gothic" w:hAnsi="Century Gothic"/>
          <w:color w:val="7F7F7F" w:themeColor="text1" w:themeTint="80"/>
        </w:rPr>
        <w:t xml:space="preserve">) </w:t>
      </w:r>
      <w:r w:rsidR="00501329" w:rsidRPr="002575DA">
        <w:rPr>
          <w:rFonts w:ascii="Century Gothic" w:hAnsi="Century Gothic"/>
          <w:b/>
          <w:color w:val="7F7F7F" w:themeColor="text1" w:themeTint="80"/>
        </w:rPr>
        <w:t>GRAY</w:t>
      </w:r>
      <w:r w:rsidR="00501329">
        <w:rPr>
          <w:rFonts w:ascii="Century Gothic" w:hAnsi="Century Gothic"/>
        </w:rPr>
        <w:t xml:space="preserve">.  Color in the letters for each atom in the chemical equation with the same colors.  </w:t>
      </w:r>
    </w:p>
    <w:p w14:paraId="2F45DB8D" w14:textId="0BE60463" w:rsidR="002B4DA2" w:rsidRPr="009F6054" w:rsidRDefault="008449F0" w:rsidP="00203966">
      <w:pPr>
        <w:rPr>
          <w:rFonts w:ascii="Century Gothic" w:hAnsi="Century Gothic" w:cs="Arial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A58A02" wp14:editId="2281245D">
                <wp:simplePos x="0" y="0"/>
                <wp:positionH relativeFrom="column">
                  <wp:posOffset>2400300</wp:posOffset>
                </wp:positionH>
                <wp:positionV relativeFrom="paragraph">
                  <wp:posOffset>12700</wp:posOffset>
                </wp:positionV>
                <wp:extent cx="2057400" cy="571500"/>
                <wp:effectExtent l="0" t="0" r="0" b="127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A3A81" w14:textId="77777777" w:rsidR="00680A1A" w:rsidRPr="00B71C92" w:rsidRDefault="00680A1A" w:rsidP="00EE296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color w:val="4E750D" w:themeColor="accent2" w:themeShade="80"/>
                                <w:sz w:val="6"/>
                                <w:szCs w:val="6"/>
                              </w:rPr>
                            </w:pPr>
                          </w:p>
                          <w:p w14:paraId="1CEE2B76" w14:textId="3C31B2DD" w:rsidR="00680A1A" w:rsidRPr="00EE2963" w:rsidRDefault="00680A1A" w:rsidP="00EE296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color w:val="4E750D" w:themeColor="accent2" w:themeShade="80"/>
                                <w:sz w:val="28"/>
                                <w:szCs w:val="28"/>
                              </w:rPr>
                            </w:pPr>
                            <w:r w:rsidRPr="00EE2963">
                              <w:rPr>
                                <w:rFonts w:ascii="Century Gothic" w:hAnsi="Century Gothic"/>
                                <w:b/>
                                <w:color w:val="4E750D" w:themeColor="accent2" w:themeShade="80"/>
                                <w:sz w:val="28"/>
                                <w:szCs w:val="28"/>
                              </w:rPr>
                              <w:t>Photosynthesis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8" o:spid="_x0000_s1029" type="#_x0000_t202" style="position:absolute;margin-left:189pt;margin-top:1pt;width:162pt;height:4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" filled="f" stroked="f">
                <v:textbox>
                  <w:txbxContent>
                    <w:p w14:paraId="5F5A3A81" w14:textId="77777777" w:rsidR="000908CB" w:rsidRPr="00B71C92" w:rsidRDefault="000908CB" w:rsidP="00EE2963">
                      <w:pPr>
                        <w:jc w:val="center"/>
                        <w:rPr>
                          <w:rFonts w:ascii="Century Gothic" w:hAnsi="Century Gothic"/>
                          <w:b/>
                          <w:color w:val="4E750D" w:themeColor="accent2" w:themeShade="80"/>
                          <w:sz w:val="6"/>
                          <w:szCs w:val="6"/>
                        </w:rPr>
                      </w:pPr>
                    </w:p>
                    <w:p w14:paraId="1CEE2B76" w14:textId="3C31B2DD" w:rsidR="000908CB" w:rsidRPr="00EE2963" w:rsidRDefault="000908CB" w:rsidP="00EE2963">
                      <w:pPr>
                        <w:jc w:val="center"/>
                        <w:rPr>
                          <w:rFonts w:ascii="Century Gothic" w:hAnsi="Century Gothic"/>
                          <w:b/>
                          <w:color w:val="4E750D" w:themeColor="accent2" w:themeShade="80"/>
                          <w:sz w:val="28"/>
                          <w:szCs w:val="28"/>
                        </w:rPr>
                      </w:pPr>
                      <w:r w:rsidRPr="00EE2963">
                        <w:rPr>
                          <w:rFonts w:ascii="Century Gothic" w:hAnsi="Century Gothic"/>
                          <w:b/>
                          <w:color w:val="4E750D" w:themeColor="accent2" w:themeShade="80"/>
                          <w:sz w:val="28"/>
                          <w:szCs w:val="28"/>
                        </w:rPr>
                        <w:t>Photosynthesis</w:t>
                      </w:r>
                    </w:p>
                  </w:txbxContent>
                </v:textbox>
              </v:shape>
            </w:pict>
          </mc:Fallback>
        </mc:AlternateContent>
      </w:r>
    </w:p>
    <w:p w14:paraId="65A329EB" w14:textId="773A2A64" w:rsidR="009F6054" w:rsidRDefault="008449F0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Century Gothic" w:hAnsi="Century Gothic" w:cs="Arial"/>
          <w:b/>
          <w:noProof/>
          <w:color w:val="8D35D1" w:themeColor="accent6"/>
        </w:rPr>
        <w:drawing>
          <wp:anchor distT="0" distB="0" distL="114300" distR="114300" simplePos="0" relativeHeight="251711488" behindDoc="0" locked="0" layoutInCell="1" allowOverlap="1" wp14:anchorId="03A52C4D" wp14:editId="00690937">
            <wp:simplePos x="0" y="0"/>
            <wp:positionH relativeFrom="column">
              <wp:posOffset>-114300</wp:posOffset>
            </wp:positionH>
            <wp:positionV relativeFrom="paragraph">
              <wp:posOffset>53975</wp:posOffset>
            </wp:positionV>
            <wp:extent cx="7086600" cy="7328535"/>
            <wp:effectExtent l="0" t="0" r="0" b="12065"/>
            <wp:wrapNone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732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8C1215" w14:textId="38322820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B9E972D" w14:textId="21B8372D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E1A9A9A" w14:textId="77777777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DA9C629" w14:textId="77777777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523DFEB" w14:textId="77777777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C523016" w14:textId="77777777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80B7D2D" w14:textId="77777777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A75825A" w14:textId="77777777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916709D" w14:textId="77777777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CEB2088" w14:textId="77777777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34BF805" w14:textId="77777777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4769FF8" w14:textId="77777777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BCE289A" w14:textId="77777777" w:rsid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AC3016B" w14:textId="256792B3" w:rsidR="009F6054" w:rsidRPr="009F6054" w:rsidRDefault="009F6054" w:rsidP="009F6054">
      <w:pPr>
        <w:jc w:val="center"/>
        <w:rPr>
          <w:rFonts w:ascii="Century Gothic" w:hAnsi="Century Gothic" w:cs="Arial"/>
          <w:b/>
          <w:color w:val="8D35D1" w:themeColor="accent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73ECF04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F98A5D7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EF85C15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8F17E0D" w14:textId="728A3850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37D8C31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2781AFB" w14:textId="0C05F310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4AFC73B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67AF72E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66963E6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42A2D46" w14:textId="38B9BC15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1178B2D" w14:textId="4871421A" w:rsidR="009F6054" w:rsidRDefault="008449F0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A3C3165" wp14:editId="3C01BC6F">
                <wp:simplePos x="0" y="0"/>
                <wp:positionH relativeFrom="column">
                  <wp:posOffset>2400300</wp:posOffset>
                </wp:positionH>
                <wp:positionV relativeFrom="paragraph">
                  <wp:posOffset>88900</wp:posOffset>
                </wp:positionV>
                <wp:extent cx="2057400" cy="342900"/>
                <wp:effectExtent l="0" t="0" r="0" b="127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E0AC15" w14:textId="66CE7904" w:rsidR="00680A1A" w:rsidRPr="00EE2963" w:rsidRDefault="00680A1A" w:rsidP="00EE296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color w:val="064573" w:themeColor="accent3" w:themeShade="80"/>
                                <w:sz w:val="28"/>
                                <w:szCs w:val="28"/>
                              </w:rPr>
                            </w:pPr>
                            <w:r w:rsidRPr="00EE2963">
                              <w:rPr>
                                <w:rFonts w:ascii="Century Gothic" w:hAnsi="Century Gothic"/>
                                <w:b/>
                                <w:color w:val="064573" w:themeColor="accent3" w:themeShade="80"/>
                                <w:sz w:val="28"/>
                                <w:szCs w:val="28"/>
                              </w:rPr>
                              <w:t>Cellular Respiration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9" o:spid="_x0000_s1030" type="#_x0000_t202" style="position:absolute;margin-left:189pt;margin-top:7pt;width:162pt;height:27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" filled="f" stroked="f">
                <v:textbox>
                  <w:txbxContent>
                    <w:p w14:paraId="44E0AC15" w14:textId="66CE7904" w:rsidR="000908CB" w:rsidRPr="00EE2963" w:rsidRDefault="000908CB" w:rsidP="00EE2963">
                      <w:pPr>
                        <w:jc w:val="center"/>
                        <w:rPr>
                          <w:rFonts w:ascii="Century Gothic" w:hAnsi="Century Gothic"/>
                          <w:b/>
                          <w:color w:val="064573" w:themeColor="accent3" w:themeShade="80"/>
                          <w:sz w:val="28"/>
                          <w:szCs w:val="28"/>
                        </w:rPr>
                      </w:pPr>
                      <w:r w:rsidRPr="00EE2963">
                        <w:rPr>
                          <w:rFonts w:ascii="Century Gothic" w:hAnsi="Century Gothic"/>
                          <w:b/>
                          <w:color w:val="064573" w:themeColor="accent3" w:themeShade="80"/>
                          <w:sz w:val="28"/>
                          <w:szCs w:val="28"/>
                        </w:rPr>
                        <w:t>Cellular Respiration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5F4338C1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0E5242C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1A98094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EB68A61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BE77231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914C286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C779148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20D41B7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19EB2B1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03A0665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D143638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B70E0E7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470E099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9652FF6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9EDDD2A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54A6435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1F317D4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5E5D9F0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DE68F52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1153366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561BE7F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1D60473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E1F1DB2" w14:textId="77777777" w:rsidR="009F6054" w:rsidRDefault="009F605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33D3E99" w14:textId="77777777" w:rsidR="004F5ED4" w:rsidRDefault="004F5ED4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BA1775F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C6D7DDB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F822EA0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043718A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6678491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C556273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2AEC354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5881010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FDCDF2D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76A9601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F099F04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F2669EB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FBA33CF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5628B6D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08BBEEC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D5C32C2" w14:textId="77777777" w:rsidR="00EE2963" w:rsidRDefault="00EE2963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E004294" w14:textId="58850615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  <w:r w:rsidRPr="00203966">
        <w:rPr>
          <w:rFonts w:ascii="Century Gothic" w:hAnsi="Century Gothic" w:cs="Helvetic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FC40EE2" wp14:editId="3544DDA7">
                <wp:simplePos x="0" y="0"/>
                <wp:positionH relativeFrom="column">
                  <wp:posOffset>-114300</wp:posOffset>
                </wp:positionH>
                <wp:positionV relativeFrom="paragraph">
                  <wp:posOffset>63500</wp:posOffset>
                </wp:positionV>
                <wp:extent cx="6858000" cy="8572500"/>
                <wp:effectExtent l="177800" t="177800" r="203200" b="21590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8572500"/>
                        </a:xfrm>
                        <a:prstGeom prst="roundRect">
                          <a:avLst>
                            <a:gd name="adj" fmla="val 3503"/>
                          </a:avLst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28575" cmpd="sng">
                          <a:solidFill>
                            <a:srgbClr val="144C5C"/>
                          </a:solidFill>
                        </a:ln>
                        <a:effectLst>
                          <a:outerShdw blurRad="165100" dir="5400000" algn="ctr" rotWithShape="0">
                            <a:srgbClr val="000000">
                              <a:alpha val="73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281403" w14:textId="77777777" w:rsidR="00680A1A" w:rsidRPr="00F119AA" w:rsidRDefault="00680A1A" w:rsidP="00EA4946">
                            <w:pPr>
                              <w:widowControl w:val="0"/>
                              <w:pBdr>
                                <w:bottom w:val="single" w:sz="12" w:space="1" w:color="auto"/>
                              </w:pBd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entury Gothic" w:hAnsi="Century Gothic" w:cs="Helvetica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Review Questions </w:t>
                            </w:r>
                            <w:r w:rsidRPr="00F119AA">
                              <w:rPr>
                                <w:rFonts w:ascii="Century Gothic" w:hAnsi="Century Gothic" w:cs="Helvetica"/>
                                <w:i/>
                                <w:color w:val="000000" w:themeColor="text1"/>
                              </w:rPr>
                              <w:t>– answer questions on a separate sheet of paper</w:t>
                            </w:r>
                          </w:p>
                          <w:p w14:paraId="669488D6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What is the chemical equation for photosynthesis?</w:t>
                            </w:r>
                          </w:p>
                          <w:p w14:paraId="6B525A19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What is the chemical equation for cellular respiration?</w:t>
                            </w:r>
                          </w:p>
                          <w:p w14:paraId="5157618C" w14:textId="6BF09C6F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How are</w:t>
                            </w:r>
                            <w:r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 xml:space="preserve"> the equations for</w:t>
                            </w: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 xml:space="preserve"> photosynthesis and cellular respiration related?</w:t>
                            </w:r>
                          </w:p>
                          <w:p w14:paraId="20462A6D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What are reactants and products?</w:t>
                            </w:r>
                          </w:p>
                          <w:p w14:paraId="3ED66706" w14:textId="075A845C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What are the reactants of photosy</w:t>
                            </w:r>
                            <w:r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nthesis? The products?</w:t>
                            </w:r>
                          </w:p>
                          <w:p w14:paraId="423B1956" w14:textId="1F8EFF3E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 xml:space="preserve">What are the reactants of cellular respiration? </w:t>
                            </w:r>
                            <w:r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The products?</w:t>
                            </w:r>
                          </w:p>
                          <w:p w14:paraId="7047CF02" w14:textId="1F841B2C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 xml:space="preserve">"Energy cannot be created </w:t>
                            </w: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or destroyed."  Explain why this is true in relation to photosynthesis and respiration.</w:t>
                            </w:r>
                          </w:p>
                          <w:p w14:paraId="0DDD669B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 xml:space="preserve">What is the difference between ionic and covalent bonds?  </w:t>
                            </w:r>
                          </w:p>
                          <w:p w14:paraId="01B60AED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What particle actually bonds atoms together?</w:t>
                            </w:r>
                          </w:p>
                          <w:p w14:paraId="3FCDC591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Explain how light energy is converted to chemical energy in photosynthesis.</w:t>
                            </w:r>
                          </w:p>
                          <w:p w14:paraId="5421309B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Explain how chemical energy is used in cellular respiration.</w:t>
                            </w:r>
                          </w:p>
                          <w:p w14:paraId="18528E7E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What are vital signs, and why are they important?</w:t>
                            </w:r>
                          </w:p>
                          <w:p w14:paraId="323125A1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Describe how the body temperature changes during exercise.  How does this relate to cellular respiration?</w:t>
                            </w:r>
                          </w:p>
                          <w:p w14:paraId="227D71A0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Describe how the blood pressure changes during exercise.  How does this relate to cellular respiration?</w:t>
                            </w:r>
                          </w:p>
                          <w:p w14:paraId="417CBC53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Describe how the respiratory rate changes during exercise.  How does this relate to cellular respiration?</w:t>
                            </w:r>
                          </w:p>
                          <w:p w14:paraId="695194A4" w14:textId="77777777" w:rsidR="00680A1A" w:rsidRPr="00F119A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Helvetica"/>
                                <w:color w:val="000000" w:themeColor="text1"/>
                              </w:rPr>
                              <w:t>Describe how the pulse changes during exercise.  How does this relate to cellular respiration?</w:t>
                            </w:r>
                          </w:p>
                          <w:p w14:paraId="79C04545" w14:textId="3A696CD9" w:rsidR="00680A1A" w:rsidRPr="00CA4CB4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 w:rsidRPr="00F119AA"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>What is your respiratory rate and pulse</w:t>
                            </w:r>
                            <w:r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 xml:space="preserve"> at rest</w:t>
                            </w:r>
                            <w:r w:rsidRPr="00F119AA"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>?</w:t>
                            </w:r>
                            <w:r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 xml:space="preserve">  Are they within the normal range?</w:t>
                            </w:r>
                          </w:p>
                          <w:p w14:paraId="769522F9" w14:textId="77777777" w:rsidR="00680A1A" w:rsidRPr="00CA4CB4" w:rsidRDefault="00680A1A" w:rsidP="00CA4CB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entury Gothic" w:hAnsi="Century Gothic"/>
                                <w:i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</w:p>
                          <w:p w14:paraId="2A520495" w14:textId="4AE96359" w:rsidR="00680A1A" w:rsidRPr="00CA4CB4" w:rsidRDefault="00680A1A" w:rsidP="00CA4CB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entury Gothic" w:hAnsi="Century Gothic"/>
                                <w:i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color w:val="000000" w:themeColor="text1"/>
                              </w:rPr>
                              <w:t xml:space="preserve">Use the “Chemical Equations: Photosynthesis and Cellular Respiration” to answer the following questions. </w:t>
                            </w:r>
                          </w:p>
                          <w:p w14:paraId="727B8381" w14:textId="741F3430" w:rsidR="00680A1A" w:rsidRPr="00CA4CB4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>What molecule does             represent?</w:t>
                            </w:r>
                          </w:p>
                          <w:p w14:paraId="36946C8D" w14:textId="0FC8265A" w:rsidR="00680A1A" w:rsidRPr="00CA4CB4" w:rsidRDefault="00680A1A" w:rsidP="00CA4CB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</w:p>
                          <w:p w14:paraId="0CCABD90" w14:textId="52B473AC" w:rsidR="00680A1A" w:rsidRPr="00CA4CB4" w:rsidRDefault="00680A1A" w:rsidP="00CA4CB4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>What molecule does             represent?</w:t>
                            </w:r>
                          </w:p>
                          <w:p w14:paraId="2C2975B2" w14:textId="77777777" w:rsidR="00680A1A" w:rsidRPr="00CA4CB4" w:rsidRDefault="00680A1A" w:rsidP="00CA4CB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</w:p>
                          <w:p w14:paraId="3D875B6A" w14:textId="01789F71" w:rsidR="00680A1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  <w:t>What molecule does              represent?</w:t>
                            </w:r>
                          </w:p>
                          <w:p w14:paraId="7D8FE01B" w14:textId="77777777" w:rsidR="00680A1A" w:rsidRPr="00CA4CB4" w:rsidRDefault="00680A1A" w:rsidP="00CA4CB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</w:p>
                          <w:p w14:paraId="6E0F66BC" w14:textId="3933FBBA" w:rsidR="00680A1A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  <w:t>What molecule does                        represent?</w:t>
                            </w:r>
                          </w:p>
                          <w:p w14:paraId="6B32108F" w14:textId="77777777" w:rsidR="00680A1A" w:rsidRPr="00CA4CB4" w:rsidRDefault="00680A1A" w:rsidP="00CA4CB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</w:p>
                          <w:p w14:paraId="1817C106" w14:textId="057E7BF6" w:rsidR="00680A1A" w:rsidRPr="00CA4CB4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>How many carbon atoms go into photosynthesis? How many come out of photosynthesis?</w:t>
                            </w:r>
                          </w:p>
                          <w:p w14:paraId="68E16654" w14:textId="666865AB" w:rsidR="00680A1A" w:rsidRPr="00CA4CB4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>How many hydrogen atoms go into photosynthesis? How many come out of photosynthesis?</w:t>
                            </w:r>
                          </w:p>
                          <w:p w14:paraId="17923FF6" w14:textId="506C5374" w:rsidR="00680A1A" w:rsidRPr="00CA4CB4" w:rsidRDefault="00680A1A" w:rsidP="00EA494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>How many oxygen atoms go into photosynthesis? How many come out of photosynthesis?</w:t>
                            </w:r>
                          </w:p>
                          <w:p w14:paraId="4CF41721" w14:textId="6BB5B437" w:rsidR="00680A1A" w:rsidRPr="00F119AA" w:rsidRDefault="00680A1A" w:rsidP="00CA4CB4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>How many carbon atoms go into respiration? How many come out of respiration?</w:t>
                            </w:r>
                          </w:p>
                          <w:p w14:paraId="1B8542B9" w14:textId="2EF78A53" w:rsidR="00680A1A" w:rsidRPr="00F119AA" w:rsidRDefault="00680A1A" w:rsidP="00CA4CB4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>How many hydrogen atoms go into respiration? How many come out of respiration?</w:t>
                            </w:r>
                          </w:p>
                          <w:p w14:paraId="7ECB010C" w14:textId="24F5300B" w:rsidR="00680A1A" w:rsidRPr="00CA4CB4" w:rsidRDefault="00680A1A" w:rsidP="00CA4CB4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000000" w:themeColor="text1"/>
                              </w:rPr>
                              <w:t>How many oxygen atoms go into respiration? How many come out of respiration?</w:t>
                            </w:r>
                          </w:p>
                          <w:p w14:paraId="602E6545" w14:textId="77777777" w:rsidR="00680A1A" w:rsidRPr="00F119AA" w:rsidRDefault="00680A1A" w:rsidP="00EA4946">
                            <w:pPr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</w:p>
                          <w:p w14:paraId="6EEFF5FC" w14:textId="77777777" w:rsidR="00680A1A" w:rsidRPr="00F119AA" w:rsidRDefault="00680A1A" w:rsidP="00EA4946">
                            <w:pPr>
                              <w:jc w:val="center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oundrect id="Rounded Rectangle 5" o:spid="_x0000_s1031" style="position:absolute;margin-left:-8.95pt;margin-top:5pt;width:540pt;height:6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2297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" fillcolor="#ebfad2 [661]" strokecolor="#144c5c" strokeweight="2.25pt">
                <v:shadow on="t" opacity="47841f" mv:blur="165100f" offset="0,0"/>
                <v:textbox>
                  <w:txbxContent>
                    <w:p w14:paraId="52281403" w14:textId="77777777" w:rsidR="00680A1A" w:rsidRPr="00F119AA" w:rsidRDefault="00680A1A" w:rsidP="00EA4946">
                      <w:pPr>
                        <w:widowControl w:val="0"/>
                        <w:pBdr>
                          <w:bottom w:val="single" w:sz="12" w:space="1" w:color="auto"/>
                        </w:pBd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entury Gothic" w:hAnsi="Century Gothic" w:cs="Helvetica"/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Review Questions </w:t>
                      </w:r>
                      <w:r w:rsidRPr="00F119AA">
                        <w:rPr>
                          <w:rFonts w:ascii="Century Gothic" w:hAnsi="Century Gothic" w:cs="Helvetica"/>
                          <w:i/>
                          <w:color w:val="000000" w:themeColor="text1"/>
                        </w:rPr>
                        <w:t>– answer questions on a separate sheet of paper</w:t>
                      </w:r>
                    </w:p>
                    <w:p w14:paraId="669488D6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What is the chemical equation for photosynthesis?</w:t>
                      </w:r>
                    </w:p>
                    <w:p w14:paraId="6B525A19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What is the chemical equation for cellular respiration?</w:t>
                      </w:r>
                    </w:p>
                    <w:p w14:paraId="5157618C" w14:textId="6BF09C6F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How are</w:t>
                      </w:r>
                      <w:r>
                        <w:rPr>
                          <w:rFonts w:ascii="Century Gothic" w:hAnsi="Century Gothic" w:cs="Helvetica"/>
                          <w:color w:val="000000" w:themeColor="text1"/>
                        </w:rPr>
                        <w:t xml:space="preserve"> the equations for</w:t>
                      </w: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 xml:space="preserve"> photosynthesis and cellular respiration related?</w:t>
                      </w:r>
                    </w:p>
                    <w:p w14:paraId="20462A6D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What are reactants and products?</w:t>
                      </w:r>
                    </w:p>
                    <w:p w14:paraId="3ED66706" w14:textId="075A845C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What are the reactants of photosy</w:t>
                      </w:r>
                      <w:r>
                        <w:rPr>
                          <w:rFonts w:ascii="Century Gothic" w:hAnsi="Century Gothic" w:cs="Helvetica"/>
                          <w:color w:val="000000" w:themeColor="text1"/>
                        </w:rPr>
                        <w:t>nthesis? The products?</w:t>
                      </w:r>
                    </w:p>
                    <w:p w14:paraId="423B1956" w14:textId="1F8EFF3E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 xml:space="preserve">What are the reactants of cellular respiration? </w:t>
                      </w:r>
                      <w:r>
                        <w:rPr>
                          <w:rFonts w:ascii="Century Gothic" w:hAnsi="Century Gothic" w:cs="Helvetica"/>
                          <w:color w:val="000000" w:themeColor="text1"/>
                        </w:rPr>
                        <w:t>The products?</w:t>
                      </w:r>
                    </w:p>
                    <w:p w14:paraId="7047CF02" w14:textId="1F841B2C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 w:cs="Helvetica"/>
                          <w:color w:val="000000" w:themeColor="text1"/>
                        </w:rPr>
                        <w:t xml:space="preserve">"Energy cannot be created </w:t>
                      </w: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or destroyed."  Explain why this is true in relation to photosynthesis and respiration.</w:t>
                      </w:r>
                    </w:p>
                    <w:p w14:paraId="0DDD669B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 xml:space="preserve">What is the difference between ionic and covalent bonds?  </w:t>
                      </w:r>
                    </w:p>
                    <w:p w14:paraId="01B60AED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What particle actually bonds atoms together?</w:t>
                      </w:r>
                    </w:p>
                    <w:p w14:paraId="3FCDC591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Explain how light energy is converted to chemical energy in photosynthesis.</w:t>
                      </w:r>
                    </w:p>
                    <w:p w14:paraId="5421309B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Explain how chemical energy is used in cellular respiration.</w:t>
                      </w:r>
                    </w:p>
                    <w:p w14:paraId="18528E7E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What are vital signs, and why are they important?</w:t>
                      </w:r>
                    </w:p>
                    <w:p w14:paraId="323125A1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Describe how the body temperature changes during exercise.  How does this relate to cellular respiration?</w:t>
                      </w:r>
                    </w:p>
                    <w:p w14:paraId="227D71A0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Describe how the blood pressure changes during exercise.  How does this relate to cellular respiration?</w:t>
                      </w:r>
                    </w:p>
                    <w:p w14:paraId="417CBC53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 w:cs="Helvetica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Describe how the respiratory rate changes during exercise.  How does this relate to cellular respiration?</w:t>
                      </w:r>
                    </w:p>
                    <w:p w14:paraId="695194A4" w14:textId="77777777" w:rsidR="00680A1A" w:rsidRPr="00F119A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Helvetica"/>
                          <w:color w:val="000000" w:themeColor="text1"/>
                        </w:rPr>
                        <w:t>Describe how the pulse changes during exercise.  How does this relate to cellular respiration?</w:t>
                      </w:r>
                    </w:p>
                    <w:p w14:paraId="79C04545" w14:textId="3A696CD9" w:rsidR="00680A1A" w:rsidRPr="00CA4CB4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 w:rsidRPr="00F119AA">
                        <w:rPr>
                          <w:rFonts w:ascii="Century Gothic" w:hAnsi="Century Gothic" w:cs="Arial"/>
                          <w:color w:val="000000" w:themeColor="text1"/>
                        </w:rPr>
                        <w:t>What is your respiratory rate and pulse</w:t>
                      </w:r>
                      <w:r>
                        <w:rPr>
                          <w:rFonts w:ascii="Century Gothic" w:hAnsi="Century Gothic" w:cs="Arial"/>
                          <w:color w:val="000000" w:themeColor="text1"/>
                        </w:rPr>
                        <w:t xml:space="preserve"> at rest</w:t>
                      </w:r>
                      <w:r w:rsidRPr="00F119AA">
                        <w:rPr>
                          <w:rFonts w:ascii="Century Gothic" w:hAnsi="Century Gothic" w:cs="Arial"/>
                          <w:color w:val="000000" w:themeColor="text1"/>
                        </w:rPr>
                        <w:t>?</w:t>
                      </w:r>
                      <w:r>
                        <w:rPr>
                          <w:rFonts w:ascii="Century Gothic" w:hAnsi="Century Gothic" w:cs="Arial"/>
                          <w:color w:val="000000" w:themeColor="text1"/>
                        </w:rPr>
                        <w:t xml:space="preserve">  Are they within the normal range?</w:t>
                      </w:r>
                    </w:p>
                    <w:p w14:paraId="769522F9" w14:textId="77777777" w:rsidR="00680A1A" w:rsidRPr="00CA4CB4" w:rsidRDefault="00680A1A" w:rsidP="00CA4CB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entury Gothic" w:hAnsi="Century Gothic"/>
                          <w:i/>
                          <w:color w:val="000000" w:themeColor="text1"/>
                          <w:sz w:val="12"/>
                          <w:szCs w:val="12"/>
                        </w:rPr>
                      </w:pPr>
                    </w:p>
                    <w:p w14:paraId="2A520495" w14:textId="4AE96359" w:rsidR="00680A1A" w:rsidRPr="00CA4CB4" w:rsidRDefault="00680A1A" w:rsidP="00CA4CB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entury Gothic" w:hAnsi="Century Gothic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/>
                          <w:i/>
                          <w:color w:val="000000" w:themeColor="text1"/>
                        </w:rPr>
                        <w:t xml:space="preserve">Use the “Chemical Equations: Photosynthesis and Cellular Respiration” to answer the following questions. </w:t>
                      </w:r>
                    </w:p>
                    <w:p w14:paraId="727B8381" w14:textId="741F3430" w:rsidR="00680A1A" w:rsidRPr="00CA4CB4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 w:cs="Arial"/>
                          <w:color w:val="000000" w:themeColor="text1"/>
                        </w:rPr>
                        <w:t>What molecule does             represent?</w:t>
                      </w:r>
                    </w:p>
                    <w:p w14:paraId="36946C8D" w14:textId="0FC8265A" w:rsidR="00680A1A" w:rsidRPr="00CA4CB4" w:rsidRDefault="00680A1A" w:rsidP="00CA4CB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</w:p>
                    <w:p w14:paraId="0CCABD90" w14:textId="52B473AC" w:rsidR="00680A1A" w:rsidRPr="00CA4CB4" w:rsidRDefault="00680A1A" w:rsidP="00CA4CB4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 w:cs="Arial"/>
                          <w:color w:val="000000" w:themeColor="text1"/>
                        </w:rPr>
                        <w:t>What molecule does             represent?</w:t>
                      </w:r>
                    </w:p>
                    <w:p w14:paraId="2C2975B2" w14:textId="77777777" w:rsidR="00680A1A" w:rsidRPr="00CA4CB4" w:rsidRDefault="00680A1A" w:rsidP="00CA4CB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</w:p>
                    <w:p w14:paraId="3D875B6A" w14:textId="01789F71" w:rsidR="00680A1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/>
                          <w:color w:val="000000" w:themeColor="text1"/>
                        </w:rPr>
                        <w:t>What molecule does              represent?</w:t>
                      </w:r>
                    </w:p>
                    <w:p w14:paraId="7D8FE01B" w14:textId="77777777" w:rsidR="00680A1A" w:rsidRPr="00CA4CB4" w:rsidRDefault="00680A1A" w:rsidP="00CA4CB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</w:p>
                    <w:p w14:paraId="6E0F66BC" w14:textId="3933FBBA" w:rsidR="00680A1A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/>
                          <w:color w:val="000000" w:themeColor="text1"/>
                        </w:rPr>
                        <w:t>What molecule does                        represent?</w:t>
                      </w:r>
                    </w:p>
                    <w:p w14:paraId="6B32108F" w14:textId="77777777" w:rsidR="00680A1A" w:rsidRPr="00CA4CB4" w:rsidRDefault="00680A1A" w:rsidP="00CA4CB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</w:p>
                    <w:p w14:paraId="1817C106" w14:textId="057E7BF6" w:rsidR="00680A1A" w:rsidRPr="00CA4CB4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 w:cs="Arial"/>
                          <w:color w:val="000000" w:themeColor="text1"/>
                        </w:rPr>
                        <w:t>How many carbon atoms go into photosynthesis? How many come out of photosynthesis?</w:t>
                      </w:r>
                    </w:p>
                    <w:p w14:paraId="68E16654" w14:textId="666865AB" w:rsidR="00680A1A" w:rsidRPr="00CA4CB4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 w:cs="Arial"/>
                          <w:color w:val="000000" w:themeColor="text1"/>
                        </w:rPr>
                        <w:t>How many hydrogen atoms go into photosynthesis? How many come out of photosynthesis?</w:t>
                      </w:r>
                    </w:p>
                    <w:p w14:paraId="17923FF6" w14:textId="506C5374" w:rsidR="00680A1A" w:rsidRPr="00CA4CB4" w:rsidRDefault="00680A1A" w:rsidP="00EA4946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 w:cs="Arial"/>
                          <w:color w:val="000000" w:themeColor="text1"/>
                        </w:rPr>
                        <w:t>How many oxygen atoms go into photosynthesis? How many come out of photosynthesis?</w:t>
                      </w:r>
                    </w:p>
                    <w:p w14:paraId="4CF41721" w14:textId="6BB5B437" w:rsidR="00680A1A" w:rsidRPr="00F119AA" w:rsidRDefault="00680A1A" w:rsidP="00CA4CB4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 w:cs="Arial"/>
                          <w:color w:val="000000" w:themeColor="text1"/>
                        </w:rPr>
                        <w:t>How many carbon atoms go into respiration? How many come out of respiration?</w:t>
                      </w:r>
                    </w:p>
                    <w:p w14:paraId="1B8542B9" w14:textId="2EF78A53" w:rsidR="00680A1A" w:rsidRPr="00F119AA" w:rsidRDefault="00680A1A" w:rsidP="00CA4CB4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 w:cs="Arial"/>
                          <w:color w:val="000000" w:themeColor="text1"/>
                        </w:rPr>
                        <w:t>How many hydrogen atoms go into respiration? How many come out of respiration?</w:t>
                      </w:r>
                    </w:p>
                    <w:p w14:paraId="7ECB010C" w14:textId="24F5300B" w:rsidR="00680A1A" w:rsidRPr="00CA4CB4" w:rsidRDefault="00680A1A" w:rsidP="00CA4CB4">
                      <w:pPr>
                        <w:pStyle w:val="ListParagraph"/>
                        <w:widowControl w:val="0"/>
                        <w:numPr>
                          <w:ilvl w:val="0"/>
                          <w:numId w:val="23"/>
                        </w:numPr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r>
                        <w:rPr>
                          <w:rFonts w:ascii="Century Gothic" w:hAnsi="Century Gothic" w:cs="Arial"/>
                          <w:color w:val="000000" w:themeColor="text1"/>
                        </w:rPr>
                        <w:t>How many oxygen atoms go into respiration? How many come out of respiration?</w:t>
                      </w:r>
                    </w:p>
                    <w:p w14:paraId="602E6545" w14:textId="77777777" w:rsidR="00680A1A" w:rsidRPr="00F119AA" w:rsidRDefault="00680A1A" w:rsidP="00EA4946">
                      <w:pPr>
                        <w:rPr>
                          <w:rFonts w:ascii="Century Gothic" w:hAnsi="Century Gothic"/>
                          <w:color w:val="000000" w:themeColor="text1"/>
                        </w:rPr>
                      </w:pPr>
                    </w:p>
                    <w:p w14:paraId="6EEFF5FC" w14:textId="77777777" w:rsidR="00680A1A" w:rsidRPr="00F119AA" w:rsidRDefault="00680A1A" w:rsidP="00EA4946">
                      <w:pPr>
                        <w:jc w:val="center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4B06FD55" w14:textId="32F0BCBA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631905A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67BAACF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1548012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1C20735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B9B5FD5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2B85795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504A382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E01646D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6769E43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FA24323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EF6648B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D7BDF44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4312B70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D5C4BB8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8D19820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BC5EC00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2FB96D0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8D58918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2F94E42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13C3370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D8E1406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CE41C40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F62A1BD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5E3B7BC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C0C8C99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87AB99A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72F11B3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3C6E82E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0C5F29F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4F9834D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32EC3A9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4152E6B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BA29AD0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819CC2B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0BA66B7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A032CD5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6DBC39D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7EC4EE1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F9AD658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21DC830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B958139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18B52DB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8F682AA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3FF64D6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7CC3E9C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18AAA7C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FBB1949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7C5CEE0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A9E3A8C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338D829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6C98BCB" w14:textId="6E8B8D5E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D0497A1" w14:textId="7ABB4828" w:rsidR="00EA4946" w:rsidRDefault="00CC351A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Century Gothic" w:hAnsi="Century Gothic"/>
          <w:noProof/>
          <w:color w:val="000000" w:themeColor="text1"/>
        </w:rPr>
        <w:drawing>
          <wp:anchor distT="0" distB="0" distL="114300" distR="114300" simplePos="0" relativeHeight="251730944" behindDoc="0" locked="0" layoutInCell="1" allowOverlap="1" wp14:anchorId="5EE251CD" wp14:editId="61F627FE">
            <wp:simplePos x="0" y="0"/>
            <wp:positionH relativeFrom="column">
              <wp:posOffset>1828800</wp:posOffset>
            </wp:positionH>
            <wp:positionV relativeFrom="paragraph">
              <wp:posOffset>26670</wp:posOffset>
            </wp:positionV>
            <wp:extent cx="474980" cy="398145"/>
            <wp:effectExtent l="0" t="0" r="7620" b="8255"/>
            <wp:wrapNone/>
            <wp:docPr id="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9CDC2" w14:textId="6A9023D8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897763F" w14:textId="611BB304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5A048DE" w14:textId="6D0C1F05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11861C3" w14:textId="57C5F66F" w:rsidR="00EA4946" w:rsidRDefault="00CC351A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Century Gothic" w:hAnsi="Century Gothic" w:cs="Arial"/>
          <w:b/>
          <w:noProof/>
          <w:color w:val="8D35D1" w:themeColor="accent6"/>
          <w:sz w:val="12"/>
          <w:szCs w:val="12"/>
        </w:rPr>
        <w:drawing>
          <wp:anchor distT="0" distB="0" distL="114300" distR="114300" simplePos="0" relativeHeight="251731968" behindDoc="0" locked="0" layoutInCell="1" allowOverlap="1" wp14:anchorId="0FF8AA32" wp14:editId="5889830C">
            <wp:simplePos x="0" y="0"/>
            <wp:positionH relativeFrom="column">
              <wp:posOffset>1828800</wp:posOffset>
            </wp:positionH>
            <wp:positionV relativeFrom="paragraph">
              <wp:posOffset>-3810</wp:posOffset>
            </wp:positionV>
            <wp:extent cx="448310" cy="436880"/>
            <wp:effectExtent l="0" t="0" r="8890" b="0"/>
            <wp:wrapNone/>
            <wp:docPr id="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B4C02" w14:textId="16265635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24FBE38" w14:textId="72284344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8414DDA" w14:textId="0D5311BC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C546010" w14:textId="5DAED097" w:rsidR="00EA4946" w:rsidRDefault="00CC351A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Century Gothic" w:hAnsi="Century Gothic" w:cs="Arial"/>
          <w:b/>
          <w:noProof/>
          <w:color w:val="8D35D1" w:themeColor="accent6"/>
          <w:sz w:val="12"/>
          <w:szCs w:val="12"/>
        </w:rPr>
        <w:drawing>
          <wp:anchor distT="0" distB="0" distL="114300" distR="114300" simplePos="0" relativeHeight="251732992" behindDoc="0" locked="0" layoutInCell="1" allowOverlap="1" wp14:anchorId="16A93B59" wp14:editId="18C5FDFB">
            <wp:simplePos x="0" y="0"/>
            <wp:positionH relativeFrom="column">
              <wp:posOffset>1828800</wp:posOffset>
            </wp:positionH>
            <wp:positionV relativeFrom="paragraph">
              <wp:posOffset>44450</wp:posOffset>
            </wp:positionV>
            <wp:extent cx="459105" cy="377825"/>
            <wp:effectExtent l="0" t="0" r="0" b="3175"/>
            <wp:wrapNone/>
            <wp:docPr id="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624AC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CE9B2AE" w14:textId="132E844E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C7868AA" w14:textId="6AE13695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2544F73" w14:textId="1685212D" w:rsidR="00EA4946" w:rsidRDefault="00C908F2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Century Gothic" w:hAnsi="Century Gothic" w:cs="Arial"/>
          <w:b/>
          <w:noProof/>
          <w:color w:val="8D35D1" w:themeColor="accent6"/>
          <w:sz w:val="12"/>
          <w:szCs w:val="12"/>
        </w:rPr>
        <w:drawing>
          <wp:anchor distT="0" distB="0" distL="114300" distR="114300" simplePos="0" relativeHeight="251734016" behindDoc="0" locked="0" layoutInCell="1" allowOverlap="1" wp14:anchorId="5867A110" wp14:editId="24857017">
            <wp:simplePos x="0" y="0"/>
            <wp:positionH relativeFrom="column">
              <wp:posOffset>1828800</wp:posOffset>
            </wp:positionH>
            <wp:positionV relativeFrom="paragraph">
              <wp:posOffset>48895</wp:posOffset>
            </wp:positionV>
            <wp:extent cx="856615" cy="407035"/>
            <wp:effectExtent l="0" t="0" r="6985" b="0"/>
            <wp:wrapNone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15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78B4D5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CBE4937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B0B83CB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3CBE129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F899047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B70B7FB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E4ED6E7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61C990B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19710AB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B67452B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3D53C51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677C406" w14:textId="67521B3C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BA7D06E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FF3D2EB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7EF5BBD" w14:textId="0A3AA975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49F1763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650ED81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9B46513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896635E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C6EE258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4EE119A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C260D4C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AD8F9F8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0FA8560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5DB6508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CBF9D60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E055D6F" w14:textId="77777777" w:rsidR="00EA4946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EDE1641" w14:textId="4D2AD7E6" w:rsidR="00EA4946" w:rsidRPr="00FC5804" w:rsidRDefault="00EA4946" w:rsidP="00203966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0DCA2BF" w14:textId="56D55A36" w:rsidR="00203966" w:rsidRPr="00FC5804" w:rsidRDefault="00FC5804" w:rsidP="00203966">
      <w:pPr>
        <w:rPr>
          <w:rFonts w:ascii="Century Gothic" w:hAnsi="Century Gothic" w:cs="Arial"/>
          <w:b/>
          <w:color w:val="8D35D1" w:themeColor="accent6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  <w:r w:rsidRPr="00FC5804">
        <w:rPr>
          <w:rFonts w:ascii="Century Gothic" w:hAnsi="Century Gothic"/>
          <w:b/>
          <w:noProof/>
          <w:color w:val="165F70"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314A280" wp14:editId="12EF7EA3">
            <wp:simplePos x="0" y="0"/>
            <wp:positionH relativeFrom="column">
              <wp:posOffset>5143500</wp:posOffset>
            </wp:positionH>
            <wp:positionV relativeFrom="paragraph">
              <wp:posOffset>1905</wp:posOffset>
            </wp:positionV>
            <wp:extent cx="1713230" cy="633095"/>
            <wp:effectExtent l="0" t="0" r="0" b="1905"/>
            <wp:wrapNone/>
            <wp:docPr id="1" name="Picture 1" descr="Logo-HASPI-LrgFor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-HASPI-LrgForPri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3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6684">
        <w:rPr>
          <w:rFonts w:ascii="Century Gothic" w:hAnsi="Century Gothic" w:cs="Arial"/>
          <w:b/>
          <w:color w:val="8D35D1" w:themeColor="accent6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  <w:t>Linking Photosynthesis and Cellular Respiration</w:t>
      </w:r>
      <w:r w:rsidR="00203966" w:rsidRPr="00FC5804">
        <w:rPr>
          <w:rFonts w:ascii="Century Gothic" w:hAnsi="Century Gothic" w:cs="Arial"/>
          <w:b/>
          <w:color w:val="8D35D1" w:themeColor="accent6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3B5C48E3" w14:textId="7D98B8D3" w:rsidR="00203966" w:rsidRPr="00203966" w:rsidRDefault="00203966" w:rsidP="00203966">
      <w:pPr>
        <w:rPr>
          <w:rFonts w:ascii="Century Gothic" w:hAnsi="Century Gothic" w:cs="Arial"/>
          <w:i/>
          <w:color w:val="064573" w:themeColor="accent3" w:themeShade="80"/>
          <w:sz w:val="28"/>
          <w:szCs w:val="28"/>
        </w:rPr>
      </w:pPr>
      <w:r w:rsidRPr="00203966">
        <w:rPr>
          <w:rFonts w:ascii="Century Gothic" w:hAnsi="Century Gothic" w:cs="Arial"/>
          <w:b/>
          <w:i/>
          <w:color w:val="064573" w:themeColor="accent3" w:themeShade="80"/>
          <w:sz w:val="28"/>
          <w:szCs w:val="28"/>
        </w:rPr>
        <w:t>HASPI Medical Biology Lab 0</w:t>
      </w:r>
      <w:r w:rsidR="008A244A">
        <w:rPr>
          <w:rFonts w:ascii="Century Gothic" w:hAnsi="Century Gothic" w:cs="Arial"/>
          <w:b/>
          <w:i/>
          <w:color w:val="064573" w:themeColor="accent3" w:themeShade="80"/>
          <w:sz w:val="28"/>
          <w:szCs w:val="28"/>
        </w:rPr>
        <w:t>8</w:t>
      </w:r>
      <w:r w:rsidR="008F48DF">
        <w:rPr>
          <w:rFonts w:ascii="Century Gothic" w:hAnsi="Century Gothic" w:cs="Arial"/>
          <w:b/>
          <w:i/>
          <w:color w:val="064573" w:themeColor="accent3" w:themeShade="80"/>
          <w:sz w:val="28"/>
          <w:szCs w:val="28"/>
        </w:rPr>
        <w:t>a</w:t>
      </w:r>
      <w:r w:rsidRPr="00203966">
        <w:rPr>
          <w:rFonts w:ascii="Century Gothic" w:hAnsi="Century Gothic" w:cs="Arial"/>
          <w:b/>
          <w:color w:val="064573" w:themeColor="accent3" w:themeShade="80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5E64FB96" w14:textId="67277223" w:rsidR="00203966" w:rsidRPr="00203966" w:rsidRDefault="00836684" w:rsidP="00203966">
      <w:pPr>
        <w:pBdr>
          <w:bottom w:val="single" w:sz="12" w:space="1" w:color="auto"/>
        </w:pBdr>
        <w:rPr>
          <w:rFonts w:ascii="Century Gothic" w:hAnsi="Century Gothic" w:cs="Arial"/>
          <w:b/>
          <w:color w:val="4E750D" w:themeColor="accent2" w:themeShade="80"/>
          <w:sz w:val="28"/>
          <w:szCs w:val="28"/>
        </w:rPr>
      </w:pPr>
      <w:r>
        <w:rPr>
          <w:rFonts w:ascii="Century Gothic" w:hAnsi="Century Gothic" w:cs="Arial"/>
          <w:b/>
          <w:color w:val="4E750D" w:themeColor="accent2" w:themeShade="80"/>
          <w:sz w:val="28"/>
          <w:szCs w:val="28"/>
        </w:rPr>
        <w:t>Background</w:t>
      </w:r>
    </w:p>
    <w:p w14:paraId="01FC19FB" w14:textId="55E0B669" w:rsidR="00C66A32" w:rsidRPr="00D56384" w:rsidRDefault="008F48DF" w:rsidP="001F55B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entury Gothic" w:hAnsi="Century Gothic"/>
        </w:rPr>
      </w:pPr>
      <w:r>
        <w:rPr>
          <w:rFonts w:ascii="Century Gothic" w:hAnsi="Century Gothic"/>
        </w:rPr>
        <w:t>As the basis for understanding where the energy for</w:t>
      </w:r>
      <w:r w:rsidR="0052562A">
        <w:rPr>
          <w:rFonts w:ascii="Century Gothic" w:hAnsi="Century Gothic"/>
        </w:rPr>
        <w:t xml:space="preserve"> cellular respiration flows</w:t>
      </w:r>
      <w:r>
        <w:rPr>
          <w:rFonts w:ascii="Century Gothic" w:hAnsi="Century Gothic"/>
        </w:rPr>
        <w:t>, it is important to comprehend how photosynthesis and cellular respiration are linked.</w:t>
      </w:r>
      <w:r w:rsidR="0052562A">
        <w:rPr>
          <w:rFonts w:ascii="Century Gothic" w:hAnsi="Century Gothic"/>
        </w:rPr>
        <w:t xml:space="preserve">  </w:t>
      </w:r>
      <w:r w:rsidR="008A244A">
        <w:rPr>
          <w:rFonts w:ascii="Century Gothic" w:hAnsi="Century Gothic"/>
        </w:rPr>
        <w:t>Each of t</w:t>
      </w:r>
      <w:r w:rsidR="0052562A">
        <w:rPr>
          <w:rFonts w:ascii="Century Gothic" w:hAnsi="Century Gothic"/>
        </w:rPr>
        <w:t xml:space="preserve">hese two processes could not exist without the other.  What one process produces, the other </w:t>
      </w:r>
      <w:r w:rsidR="008A244A">
        <w:rPr>
          <w:rFonts w:ascii="Century Gothic" w:hAnsi="Century Gothic"/>
        </w:rPr>
        <w:t xml:space="preserve">one </w:t>
      </w:r>
      <w:r w:rsidR="0052562A">
        <w:rPr>
          <w:rFonts w:ascii="Century Gothic" w:hAnsi="Century Gothic"/>
        </w:rPr>
        <w:t xml:space="preserve">uses.  This activity will model the relationship between photosynthesis and cellular respiration to help you better understand the energy demands placed on your body during exercise.  </w:t>
      </w:r>
    </w:p>
    <w:p w14:paraId="3AD930C5" w14:textId="0175D527" w:rsidR="00F60C1E" w:rsidRPr="00203966" w:rsidRDefault="00F60C1E" w:rsidP="00F60C1E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28"/>
          <w:szCs w:val="28"/>
        </w:rPr>
      </w:pPr>
      <w:r w:rsidRPr="00203966">
        <w:rPr>
          <w:rFonts w:ascii="Century Gothic" w:hAnsi="Century Gothic" w:cs="Arial"/>
          <w:b/>
          <w:color w:val="404040" w:themeColor="text1" w:themeTint="BF"/>
          <w:sz w:val="28"/>
          <w:szCs w:val="28"/>
        </w:rPr>
        <w:t>Materials</w:t>
      </w:r>
    </w:p>
    <w:p w14:paraId="38B4171E" w14:textId="77777777" w:rsidR="00C66A32" w:rsidRDefault="00C66A32" w:rsidP="00C66A3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entury Gothic" w:hAnsi="Century Gothic" w:cs="Helvetica"/>
        </w:rPr>
        <w:sectPr w:rsidR="00C66A32" w:rsidSect="001D513F">
          <w:headerReference w:type="default" r:id="rId16"/>
          <w:footerReference w:type="even" r:id="rId17"/>
          <w:footerReference w:type="default" r:id="rId18"/>
          <w:pgSz w:w="12240" w:h="15840"/>
          <w:pgMar w:top="720" w:right="720" w:bottom="720" w:left="720" w:header="720" w:footer="720" w:gutter="0"/>
          <w:pgNumType w:start="243"/>
          <w:cols w:space="720"/>
          <w:docGrid w:linePitch="360"/>
        </w:sectPr>
      </w:pPr>
    </w:p>
    <w:p w14:paraId="47DD3C5D" w14:textId="416E325B" w:rsidR="0052562A" w:rsidRDefault="0052562A" w:rsidP="00C66A3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entury Gothic" w:hAnsi="Century Gothic" w:cs="Helvetica"/>
          <w:i/>
        </w:rPr>
      </w:pPr>
      <w:r>
        <w:rPr>
          <w:rFonts w:ascii="Century Gothic" w:hAnsi="Century Gothic" w:cs="Helvetica"/>
          <w:i/>
        </w:rPr>
        <w:lastRenderedPageBreak/>
        <w:t>Linking Photosynthesis and Respiration worksheet</w:t>
      </w:r>
    </w:p>
    <w:p w14:paraId="22B84559" w14:textId="1B765347" w:rsidR="0052562A" w:rsidRDefault="0052562A" w:rsidP="00C66A3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entury Gothic" w:hAnsi="Century Gothic" w:cs="Helvetica"/>
          <w:i/>
        </w:rPr>
      </w:pPr>
      <w:r>
        <w:rPr>
          <w:rFonts w:ascii="Century Gothic" w:hAnsi="Century Gothic" w:cs="Helvetica"/>
          <w:i/>
        </w:rPr>
        <w:lastRenderedPageBreak/>
        <w:t>Ziploc bag</w:t>
      </w:r>
    </w:p>
    <w:p w14:paraId="74541B96" w14:textId="59B33CCE" w:rsidR="00D45761" w:rsidRDefault="00D45761" w:rsidP="00C66A3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entury Gothic" w:hAnsi="Century Gothic" w:cs="Helvetica"/>
          <w:i/>
        </w:rPr>
      </w:pPr>
      <w:r>
        <w:rPr>
          <w:rFonts w:ascii="Century Gothic" w:hAnsi="Century Gothic" w:cs="Helvetica"/>
          <w:i/>
        </w:rPr>
        <w:t>Colored pencils/markers</w:t>
      </w:r>
    </w:p>
    <w:p w14:paraId="5C54AD9B" w14:textId="1A59EEFD" w:rsidR="00C66A32" w:rsidRPr="00117EDD" w:rsidRDefault="008F48DF" w:rsidP="00C66A3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entury Gothic" w:hAnsi="Century Gothic" w:cs="Helvetica"/>
          <w:i/>
        </w:rPr>
      </w:pPr>
      <w:r>
        <w:rPr>
          <w:rFonts w:ascii="Century Gothic" w:hAnsi="Century Gothic" w:cs="Helvetica"/>
          <w:i/>
        </w:rPr>
        <w:lastRenderedPageBreak/>
        <w:t>Scissors</w:t>
      </w:r>
    </w:p>
    <w:p w14:paraId="6B06922F" w14:textId="2141DF1A" w:rsidR="00C66A32" w:rsidRDefault="0052562A" w:rsidP="00C66A3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entury Gothic" w:hAnsi="Century Gothic" w:cs="Helvetica"/>
          <w:i/>
        </w:rPr>
      </w:pPr>
      <w:r>
        <w:rPr>
          <w:rFonts w:ascii="Century Gothic" w:hAnsi="Century Gothic" w:cs="Helvetica"/>
          <w:i/>
        </w:rPr>
        <w:t>Tape</w:t>
      </w:r>
    </w:p>
    <w:p w14:paraId="6F461D15" w14:textId="77777777" w:rsidR="008F48DF" w:rsidRDefault="008F48DF" w:rsidP="001F55B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entury Gothic" w:hAnsi="Century Gothic" w:cs="Helvetica"/>
          <w:sz w:val="12"/>
          <w:szCs w:val="12"/>
        </w:rPr>
        <w:sectPr w:rsidR="008F48DF" w:rsidSect="00D56384">
          <w:type w:val="continuous"/>
          <w:pgSz w:w="12240" w:h="15840"/>
          <w:pgMar w:top="720" w:right="720" w:bottom="720" w:left="720" w:header="720" w:footer="720" w:gutter="0"/>
          <w:cols w:num="3" w:space="720"/>
          <w:docGrid w:linePitch="360"/>
        </w:sectPr>
      </w:pPr>
    </w:p>
    <w:p w14:paraId="20AE28A3" w14:textId="6F5371EA" w:rsidR="001F55B3" w:rsidRPr="00B75F69" w:rsidRDefault="001F55B3" w:rsidP="001F55B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entury Gothic" w:hAnsi="Century Gothic" w:cs="Helvetica"/>
          <w:sz w:val="12"/>
          <w:szCs w:val="12"/>
        </w:rPr>
      </w:pPr>
    </w:p>
    <w:p w14:paraId="065BD6BB" w14:textId="5FFFAA4B" w:rsidR="00B75F69" w:rsidRPr="00A92BB5" w:rsidRDefault="00F60C1E" w:rsidP="00A92BB5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28"/>
          <w:szCs w:val="28"/>
        </w:rPr>
      </w:pPr>
      <w:r w:rsidRPr="00203966">
        <w:rPr>
          <w:rFonts w:ascii="Century Gothic" w:hAnsi="Century Gothic" w:cs="Arial"/>
          <w:b/>
          <w:color w:val="404040" w:themeColor="text1" w:themeTint="BF"/>
          <w:sz w:val="28"/>
          <w:szCs w:val="28"/>
        </w:rPr>
        <w:t>Procedure/Directions</w:t>
      </w:r>
    </w:p>
    <w:tbl>
      <w:tblPr>
        <w:tblStyle w:val="TableGrid"/>
        <w:tblW w:w="11160" w:type="dxa"/>
        <w:jc w:val="center"/>
        <w:tblInd w:w="-162" w:type="dxa"/>
        <w:tblLook w:val="04A0" w:firstRow="1" w:lastRow="0" w:firstColumn="1" w:lastColumn="0" w:noHBand="0" w:noVBand="1"/>
      </w:tblPr>
      <w:tblGrid>
        <w:gridCol w:w="398"/>
        <w:gridCol w:w="10762"/>
      </w:tblGrid>
      <w:tr w:rsidR="00D56384" w:rsidRPr="00203966" w14:paraId="43D734C7" w14:textId="77777777" w:rsidTr="00662591">
        <w:trPr>
          <w:jc w:val="center"/>
        </w:trPr>
        <w:tc>
          <w:tcPr>
            <w:tcW w:w="11160" w:type="dxa"/>
            <w:gridSpan w:val="2"/>
            <w:shd w:val="clear" w:color="auto" w:fill="EBFAD2" w:themeFill="accent2" w:themeFillTint="33"/>
          </w:tcPr>
          <w:p w14:paraId="057A673D" w14:textId="352D2A52" w:rsidR="00D56384" w:rsidRDefault="00D56384" w:rsidP="00D56384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noProof/>
              </w:rPr>
            </w:pPr>
            <w:r w:rsidRPr="00203966">
              <w:rPr>
                <w:rFonts w:ascii="Century Gothic" w:hAnsi="Century Gothic" w:cs="Helvetica"/>
                <w:b/>
                <w:sz w:val="28"/>
                <w:szCs w:val="28"/>
              </w:rPr>
              <w:t>Task</w:t>
            </w:r>
          </w:p>
        </w:tc>
      </w:tr>
      <w:tr w:rsidR="00D56384" w:rsidRPr="00203966" w14:paraId="7ED23F5E" w14:textId="77777777" w:rsidTr="00D57936">
        <w:trPr>
          <w:jc w:val="center"/>
        </w:trPr>
        <w:tc>
          <w:tcPr>
            <w:tcW w:w="398" w:type="dxa"/>
            <w:shd w:val="clear" w:color="auto" w:fill="F2F2F2" w:themeFill="background1" w:themeFillShade="F2"/>
          </w:tcPr>
          <w:p w14:paraId="12FBF85D" w14:textId="77777777" w:rsidR="00D56384" w:rsidRPr="00D56384" w:rsidRDefault="00D56384" w:rsidP="007F3819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  <w:sz w:val="12"/>
                <w:szCs w:val="12"/>
              </w:rPr>
            </w:pPr>
          </w:p>
          <w:p w14:paraId="3D45E406" w14:textId="1FE405B7" w:rsidR="00D56384" w:rsidRPr="00203966" w:rsidRDefault="00D56384" w:rsidP="007F3819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</w:rPr>
            </w:pPr>
            <w:r>
              <w:rPr>
                <w:rFonts w:ascii="Century Gothic" w:hAnsi="Century Gothic" w:cs="Helvetica"/>
                <w:b/>
              </w:rPr>
              <w:t>1</w:t>
            </w:r>
          </w:p>
        </w:tc>
        <w:tc>
          <w:tcPr>
            <w:tcW w:w="10762" w:type="dxa"/>
            <w:shd w:val="clear" w:color="auto" w:fill="F2F2F2" w:themeFill="background1" w:themeFillShade="F2"/>
          </w:tcPr>
          <w:p w14:paraId="68D2ECC5" w14:textId="28C2C286" w:rsidR="00D56384" w:rsidRPr="004243F4" w:rsidRDefault="00D56384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b/>
              </w:rPr>
            </w:pPr>
            <w:r>
              <w:rPr>
                <w:rFonts w:ascii="Century Gothic" w:hAnsi="Century Gothic"/>
              </w:rPr>
              <w:t>Use the colored pencils or markers to color in the pieces on the “08a Linking Photosynthesis and Respiration” worksheet.</w:t>
            </w:r>
            <w:r w:rsidR="008A244A">
              <w:rPr>
                <w:rFonts w:ascii="Century Gothic" w:hAnsi="Century Gothic"/>
              </w:rPr>
              <w:t xml:space="preserve">  The worksheet details the colors to use.</w:t>
            </w:r>
            <w:r w:rsidRPr="00E35DCD">
              <w:rPr>
                <w:rFonts w:ascii="Century Gothic" w:hAnsi="Century Gothic"/>
              </w:rPr>
              <w:t xml:space="preserve">  </w:t>
            </w:r>
          </w:p>
        </w:tc>
      </w:tr>
      <w:tr w:rsidR="00D56384" w:rsidRPr="00203966" w14:paraId="41D245D7" w14:textId="77777777" w:rsidTr="00D57936">
        <w:trPr>
          <w:jc w:val="center"/>
        </w:trPr>
        <w:tc>
          <w:tcPr>
            <w:tcW w:w="398" w:type="dxa"/>
            <w:shd w:val="clear" w:color="auto" w:fill="auto"/>
          </w:tcPr>
          <w:p w14:paraId="1B8525B4" w14:textId="0BB2C630" w:rsidR="00D56384" w:rsidRPr="00203966" w:rsidRDefault="00D56384" w:rsidP="007F3819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</w:rPr>
            </w:pPr>
            <w:r>
              <w:rPr>
                <w:rFonts w:ascii="Century Gothic" w:hAnsi="Century Gothic" w:cs="Helvetica"/>
                <w:b/>
              </w:rPr>
              <w:t>2</w:t>
            </w:r>
          </w:p>
        </w:tc>
        <w:tc>
          <w:tcPr>
            <w:tcW w:w="10762" w:type="dxa"/>
            <w:shd w:val="clear" w:color="auto" w:fill="auto"/>
          </w:tcPr>
          <w:p w14:paraId="35CE2E48" w14:textId="393B08E1" w:rsidR="00D56384" w:rsidRPr="00203966" w:rsidRDefault="00D56384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</w:rPr>
            </w:pPr>
            <w:r>
              <w:rPr>
                <w:rFonts w:ascii="Century Gothic" w:hAnsi="Century Gothic"/>
              </w:rPr>
              <w:t>Cut out each piece.  The Ziploc bag can be used to store your pieces.</w:t>
            </w:r>
          </w:p>
        </w:tc>
      </w:tr>
      <w:tr w:rsidR="00D56384" w:rsidRPr="00203966" w14:paraId="0D4291C2" w14:textId="77777777" w:rsidTr="00D56384">
        <w:trPr>
          <w:jc w:val="center"/>
        </w:trPr>
        <w:tc>
          <w:tcPr>
            <w:tcW w:w="398" w:type="dxa"/>
            <w:shd w:val="clear" w:color="auto" w:fill="F2F2F2" w:themeFill="background1" w:themeFillShade="F2"/>
          </w:tcPr>
          <w:p w14:paraId="261D6C82" w14:textId="6469C49A" w:rsidR="00D56384" w:rsidRPr="00203966" w:rsidRDefault="00D56384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</w:rPr>
            </w:pPr>
            <w:r>
              <w:rPr>
                <w:rFonts w:ascii="Century Gothic" w:hAnsi="Century Gothic" w:cs="Helvetica"/>
                <w:b/>
              </w:rPr>
              <w:t>3</w:t>
            </w:r>
          </w:p>
        </w:tc>
        <w:tc>
          <w:tcPr>
            <w:tcW w:w="10762" w:type="dxa"/>
            <w:shd w:val="clear" w:color="auto" w:fill="F2F2F2" w:themeFill="background1" w:themeFillShade="F2"/>
          </w:tcPr>
          <w:p w14:paraId="789BD4E0" w14:textId="27E1C810" w:rsidR="00D56384" w:rsidRPr="00203966" w:rsidRDefault="00D56384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</w:rPr>
            </w:pPr>
            <w:r>
              <w:rPr>
                <w:rFonts w:ascii="Century Gothic" w:hAnsi="Century Gothic"/>
              </w:rPr>
              <w:t>Tape together the chloroplast and mitochondria.</w:t>
            </w:r>
          </w:p>
        </w:tc>
      </w:tr>
      <w:tr w:rsidR="00D56384" w:rsidRPr="00203966" w14:paraId="69F60956" w14:textId="77777777" w:rsidTr="00D57936">
        <w:trPr>
          <w:jc w:val="center"/>
        </w:trPr>
        <w:tc>
          <w:tcPr>
            <w:tcW w:w="398" w:type="dxa"/>
            <w:shd w:val="clear" w:color="auto" w:fill="auto"/>
          </w:tcPr>
          <w:p w14:paraId="6773BEDB" w14:textId="77777777" w:rsidR="00D56384" w:rsidRPr="00D56384" w:rsidRDefault="00D56384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  <w:sz w:val="12"/>
                <w:szCs w:val="12"/>
              </w:rPr>
            </w:pPr>
          </w:p>
          <w:p w14:paraId="1A08DFC6" w14:textId="1ED10DC6" w:rsidR="00D56384" w:rsidRDefault="00D56384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</w:rPr>
            </w:pPr>
            <w:r>
              <w:rPr>
                <w:rFonts w:ascii="Century Gothic" w:hAnsi="Century Gothic" w:cs="Helvetica"/>
                <w:b/>
              </w:rPr>
              <w:t>4</w:t>
            </w:r>
          </w:p>
        </w:tc>
        <w:tc>
          <w:tcPr>
            <w:tcW w:w="10762" w:type="dxa"/>
            <w:shd w:val="clear" w:color="auto" w:fill="auto"/>
          </w:tcPr>
          <w:p w14:paraId="25347EED" w14:textId="4320CFDB" w:rsidR="00D56384" w:rsidRPr="00203966" w:rsidRDefault="00D56384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</w:rPr>
            </w:pPr>
            <w:r>
              <w:rPr>
                <w:rFonts w:ascii="Century Gothic" w:hAnsi="Century Gothic"/>
              </w:rPr>
              <w:t>Starting with the sun being placed at the top of the chloroplast, fill in the pieces using the diagram below.</w:t>
            </w:r>
          </w:p>
        </w:tc>
      </w:tr>
      <w:tr w:rsidR="00D56384" w:rsidRPr="00203966" w14:paraId="21B52933" w14:textId="77777777" w:rsidTr="00D56384">
        <w:trPr>
          <w:jc w:val="center"/>
        </w:trPr>
        <w:tc>
          <w:tcPr>
            <w:tcW w:w="398" w:type="dxa"/>
            <w:shd w:val="clear" w:color="auto" w:fill="F2F2F2" w:themeFill="background1" w:themeFillShade="F2"/>
          </w:tcPr>
          <w:p w14:paraId="3FF92190" w14:textId="3DFA5F9F" w:rsidR="00D56384" w:rsidRDefault="00D56384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</w:rPr>
            </w:pPr>
            <w:r>
              <w:rPr>
                <w:rFonts w:ascii="Century Gothic" w:hAnsi="Century Gothic" w:cs="Helvetica"/>
                <w:b/>
              </w:rPr>
              <w:t>5</w:t>
            </w:r>
          </w:p>
        </w:tc>
        <w:tc>
          <w:tcPr>
            <w:tcW w:w="10762" w:type="dxa"/>
            <w:shd w:val="clear" w:color="auto" w:fill="F2F2F2" w:themeFill="background1" w:themeFillShade="F2"/>
          </w:tcPr>
          <w:p w14:paraId="5A1CE61F" w14:textId="111DBCDC" w:rsidR="00D56384" w:rsidRPr="00203966" w:rsidRDefault="00D56384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</w:rPr>
            </w:pPr>
            <w:r>
              <w:rPr>
                <w:rFonts w:ascii="Century Gothic" w:hAnsi="Century Gothic"/>
              </w:rPr>
              <w:t>Answer the analysis questions based on your completed puzzle.</w:t>
            </w:r>
          </w:p>
        </w:tc>
      </w:tr>
      <w:tr w:rsidR="00D56384" w:rsidRPr="00203966" w14:paraId="57E3B0A6" w14:textId="77777777" w:rsidTr="00D57936">
        <w:trPr>
          <w:jc w:val="center"/>
        </w:trPr>
        <w:tc>
          <w:tcPr>
            <w:tcW w:w="398" w:type="dxa"/>
            <w:shd w:val="clear" w:color="auto" w:fill="auto"/>
          </w:tcPr>
          <w:p w14:paraId="5E6DC4CD" w14:textId="77777777" w:rsidR="00D56384" w:rsidRPr="00D56384" w:rsidRDefault="00D56384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  <w:sz w:val="12"/>
                <w:szCs w:val="12"/>
              </w:rPr>
            </w:pPr>
          </w:p>
          <w:p w14:paraId="630DE9B4" w14:textId="6D3DF428" w:rsidR="00D56384" w:rsidRDefault="00D56384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</w:rPr>
            </w:pPr>
            <w:r>
              <w:rPr>
                <w:rFonts w:ascii="Century Gothic" w:hAnsi="Century Gothic" w:cs="Helvetica"/>
                <w:b/>
              </w:rPr>
              <w:t>6</w:t>
            </w:r>
          </w:p>
        </w:tc>
        <w:tc>
          <w:tcPr>
            <w:tcW w:w="10762" w:type="dxa"/>
            <w:shd w:val="clear" w:color="auto" w:fill="auto"/>
          </w:tcPr>
          <w:p w14:paraId="48148FF6" w14:textId="50F1D72F" w:rsidR="00D56384" w:rsidRPr="00203966" w:rsidRDefault="00A92BB5" w:rsidP="006926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</w:rPr>
            </w:pPr>
            <w:r>
              <w:rPr>
                <w:rFonts w:ascii="Century Gothic" w:hAnsi="Century Gothic" w:cs="Arial"/>
                <w:b/>
                <w:noProof/>
                <w:color w:val="404040" w:themeColor="text1" w:themeTint="BF"/>
                <w:sz w:val="12"/>
                <w:szCs w:val="12"/>
              </w:rPr>
              <w:drawing>
                <wp:anchor distT="0" distB="0" distL="114300" distR="114300" simplePos="0" relativeHeight="251703296" behindDoc="1" locked="0" layoutInCell="1" allowOverlap="1" wp14:anchorId="1877BCB5" wp14:editId="27CF5387">
                  <wp:simplePos x="0" y="0"/>
                  <wp:positionH relativeFrom="column">
                    <wp:posOffset>250190</wp:posOffset>
                  </wp:positionH>
                  <wp:positionV relativeFrom="paragraph">
                    <wp:posOffset>302260</wp:posOffset>
                  </wp:positionV>
                  <wp:extent cx="5830386" cy="4259580"/>
                  <wp:effectExtent l="0" t="0" r="0" b="7620"/>
                  <wp:wrapNone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0386" cy="425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56384">
              <w:rPr>
                <w:rFonts w:ascii="Century Gothic" w:hAnsi="Century Gothic"/>
              </w:rPr>
              <w:t>Keep your pieces and practice the puzzle until you are able to put it together without checking the diagram below.</w:t>
            </w:r>
          </w:p>
        </w:tc>
      </w:tr>
    </w:tbl>
    <w:p w14:paraId="3AFDBDB9" w14:textId="0B86E452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336424E5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23E831FF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1DD2BE15" w14:textId="25DEDA4A" w:rsidR="00D56384" w:rsidRDefault="00A92BB5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  <w:r>
        <w:rPr>
          <w:rFonts w:ascii="Century Gothic" w:hAnsi="Century Gothic" w:cs="Arial"/>
          <w:b/>
          <w:color w:val="404040" w:themeColor="text1" w:themeTint="BF"/>
          <w:sz w:val="12"/>
          <w:szCs w:val="12"/>
        </w:rPr>
        <w:tab/>
      </w:r>
      <w:r>
        <w:rPr>
          <w:rFonts w:ascii="Century Gothic" w:hAnsi="Century Gothic" w:cs="Arial"/>
          <w:b/>
          <w:color w:val="404040" w:themeColor="text1" w:themeTint="BF"/>
          <w:sz w:val="12"/>
          <w:szCs w:val="12"/>
        </w:rPr>
        <w:tab/>
      </w:r>
      <w:r>
        <w:rPr>
          <w:rFonts w:ascii="Century Gothic" w:hAnsi="Century Gothic" w:cs="Arial"/>
          <w:b/>
          <w:color w:val="404040" w:themeColor="text1" w:themeTint="BF"/>
          <w:sz w:val="12"/>
          <w:szCs w:val="12"/>
        </w:rPr>
        <w:tab/>
      </w:r>
      <w:r>
        <w:rPr>
          <w:rFonts w:ascii="Century Gothic" w:hAnsi="Century Gothic" w:cs="Arial"/>
          <w:b/>
          <w:color w:val="404040" w:themeColor="text1" w:themeTint="BF"/>
          <w:sz w:val="12"/>
          <w:szCs w:val="12"/>
        </w:rPr>
        <w:tab/>
      </w:r>
    </w:p>
    <w:p w14:paraId="38D2F92E" w14:textId="43293AA2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10AE337A" w14:textId="3E9E1DD6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05F99A07" w14:textId="1EC2482B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5396B5B0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57C51526" w14:textId="55D8B3B0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3EC94871" w14:textId="73515453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4AECF7A2" w14:textId="7F092C12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7FE4E0DB" w14:textId="609B50BD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0A933E0D" w14:textId="27D2F0E4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4DC04260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63BF4BEB" w14:textId="2CD84662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3CD0578E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1FBBAC9E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7DD9EE8E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2CA1B087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51FDF718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16FD3B92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0BE32071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23603EB5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3E526D50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3C1905E5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5BF020CD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26272E6B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482C7F76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6E229B5F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40AF6C9E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24E6D2D3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4632B1EF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21E0EA07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4C7EDDF7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3A163B40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01EBDD05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508AC954" w14:textId="77777777" w:rsidR="00D56384" w:rsidRDefault="00D56384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6A2832B1" w14:textId="77777777" w:rsidR="00F4434F" w:rsidRDefault="00F4434F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6E34DC4E" w14:textId="77777777" w:rsidR="00A92BB5" w:rsidRDefault="00A92BB5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7CF48D1A" w14:textId="77777777" w:rsidR="00A92BB5" w:rsidRDefault="00A92BB5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232D8F29" w14:textId="77777777" w:rsidR="00F4434F" w:rsidRDefault="00F4434F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4CD60685" w14:textId="77777777" w:rsidR="00A92BB5" w:rsidRDefault="00A92BB5" w:rsidP="006D496D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1DA12BB8" w14:textId="77777777" w:rsidR="001D513F" w:rsidRDefault="001D513F" w:rsidP="001D513F">
      <w:pPr>
        <w:pBdr>
          <w:bottom w:val="single" w:sz="12" w:space="1" w:color="auto"/>
        </w:pBdr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</w:p>
    <w:p w14:paraId="398094B5" w14:textId="77777777" w:rsidR="001D513F" w:rsidRDefault="001D513F" w:rsidP="001D513F">
      <w:pPr>
        <w:pBdr>
          <w:bottom w:val="single" w:sz="12" w:space="1" w:color="auto"/>
        </w:pBdr>
        <w:rPr>
          <w:rFonts w:ascii="Century Gothic" w:hAnsi="Century Gothic"/>
          <w:i/>
          <w:sz w:val="10"/>
          <w:szCs w:val="10"/>
        </w:rPr>
      </w:pPr>
    </w:p>
    <w:p w14:paraId="14D5B461" w14:textId="77777777" w:rsidR="001D513F" w:rsidRPr="001D513F" w:rsidRDefault="001D513F" w:rsidP="001D513F">
      <w:pPr>
        <w:pBdr>
          <w:bottom w:val="single" w:sz="12" w:space="1" w:color="auto"/>
        </w:pBdr>
        <w:rPr>
          <w:rFonts w:ascii="Century Gothic" w:hAnsi="Century Gothic"/>
          <w:i/>
          <w:sz w:val="10"/>
          <w:szCs w:val="10"/>
        </w:rPr>
      </w:pPr>
    </w:p>
    <w:p w14:paraId="206E4C2A" w14:textId="52AD5A22" w:rsidR="00B14FC3" w:rsidRDefault="00B14FC3" w:rsidP="00B14FC3">
      <w:pPr>
        <w:pBdr>
          <w:bottom w:val="single" w:sz="12" w:space="1" w:color="auto"/>
        </w:pBdr>
        <w:jc w:val="center"/>
        <w:rPr>
          <w:rFonts w:ascii="Century Gothic" w:hAnsi="Century Gothic" w:cs="Arial"/>
          <w:b/>
          <w:color w:val="404040" w:themeColor="text1" w:themeTint="BF"/>
          <w:sz w:val="12"/>
          <w:szCs w:val="12"/>
        </w:rPr>
      </w:pPr>
      <w:r w:rsidRPr="00861369">
        <w:rPr>
          <w:rFonts w:ascii="Century Gothic" w:hAnsi="Century Gothic"/>
          <w:i/>
          <w:sz w:val="20"/>
          <w:szCs w:val="20"/>
        </w:rPr>
        <w:t>Answer the following questions using your puzzle and the step-by-step direction</w:t>
      </w:r>
      <w:r w:rsidR="008A244A">
        <w:rPr>
          <w:rFonts w:ascii="Century Gothic" w:hAnsi="Century Gothic"/>
          <w:i/>
          <w:sz w:val="20"/>
          <w:szCs w:val="20"/>
        </w:rPr>
        <w:t>s</w:t>
      </w:r>
      <w:r w:rsidRPr="00861369">
        <w:rPr>
          <w:rFonts w:ascii="Century Gothic" w:hAnsi="Century Gothic"/>
          <w:i/>
          <w:sz w:val="20"/>
          <w:szCs w:val="20"/>
        </w:rPr>
        <w:t xml:space="preserve"> in the left column.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4"/>
        <w:gridCol w:w="5696"/>
      </w:tblGrid>
      <w:tr w:rsidR="00645657" w14:paraId="5B39EF1B" w14:textId="77777777" w:rsidTr="00972DA8">
        <w:trPr>
          <w:trHeight w:val="255"/>
        </w:trPr>
        <w:tc>
          <w:tcPr>
            <w:tcW w:w="10860" w:type="dxa"/>
            <w:gridSpan w:val="2"/>
            <w:shd w:val="clear" w:color="auto" w:fill="595959" w:themeFill="text1" w:themeFillTint="A6"/>
          </w:tcPr>
          <w:p w14:paraId="1B4FB0AF" w14:textId="3C80996B" w:rsidR="00645657" w:rsidRPr="000E59FB" w:rsidRDefault="00645657" w:rsidP="000E59F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  <w:i/>
                <w:color w:val="FFFFFF" w:themeColor="background1"/>
                <w:sz w:val="28"/>
                <w:szCs w:val="28"/>
              </w:rPr>
            </w:pPr>
            <w:r w:rsidRPr="000E59FB">
              <w:rPr>
                <w:rFonts w:ascii="Century Gothic" w:hAnsi="Century Gothic" w:cs="Helvetica"/>
                <w:b/>
                <w:i/>
                <w:color w:val="FFFFFF" w:themeColor="background1"/>
                <w:sz w:val="28"/>
                <w:szCs w:val="28"/>
              </w:rPr>
              <w:t>The Steps Between Photosynthesis and Cellular Respiration</w:t>
            </w:r>
          </w:p>
        </w:tc>
      </w:tr>
      <w:tr w:rsidR="00B1644D" w14:paraId="71074771" w14:textId="77777777" w:rsidTr="00972DA8">
        <w:trPr>
          <w:trHeight w:val="1820"/>
        </w:trPr>
        <w:tc>
          <w:tcPr>
            <w:tcW w:w="5164" w:type="dxa"/>
            <w:shd w:val="clear" w:color="auto" w:fill="auto"/>
          </w:tcPr>
          <w:p w14:paraId="1FD27D1F" w14:textId="435B3619" w:rsidR="004B1288" w:rsidRDefault="004B1288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</w:rPr>
            </w:pPr>
            <w:r>
              <w:rPr>
                <w:rFonts w:ascii="Century Gothic" w:hAnsi="Century Gothic" w:cs="Helvetica"/>
              </w:rPr>
              <w:t>Remember that ATP is the molecule that stores energy.  Adenosine Tri-Phosphate has multiple bonds that can harness and hold light energy.  When a phosphate bond is broken</w:t>
            </w:r>
            <w:r w:rsidR="00662591">
              <w:rPr>
                <w:rFonts w:ascii="Century Gothic" w:hAnsi="Century Gothic" w:cs="Helvetica"/>
              </w:rPr>
              <w:t>,</w:t>
            </w:r>
            <w:r>
              <w:rPr>
                <w:rFonts w:ascii="Century Gothic" w:hAnsi="Century Gothic" w:cs="Helvetica"/>
              </w:rPr>
              <w:t xml:space="preserve"> that energy is released and available for the organism to use.  ATP becomes ADP (Adenosine Di-Phosphate</w:t>
            </w:r>
            <w:r w:rsidR="00662591">
              <w:rPr>
                <w:rFonts w:ascii="Century Gothic" w:hAnsi="Century Gothic" w:cs="Helvetica"/>
              </w:rPr>
              <w:t>)</w:t>
            </w:r>
            <w:r>
              <w:rPr>
                <w:rFonts w:ascii="Century Gothic" w:hAnsi="Century Gothic" w:cs="Helvetica"/>
              </w:rPr>
              <w:t>.</w:t>
            </w:r>
          </w:p>
        </w:tc>
        <w:tc>
          <w:tcPr>
            <w:tcW w:w="5696" w:type="dxa"/>
            <w:shd w:val="clear" w:color="auto" w:fill="auto"/>
          </w:tcPr>
          <w:p w14:paraId="35D9149C" w14:textId="77777777" w:rsidR="004B1288" w:rsidRDefault="00D670D1" w:rsidP="00B14FC3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</w:rPr>
            </w:pPr>
            <w:r>
              <w:rPr>
                <w:rFonts w:ascii="Century Gothic" w:hAnsi="Century Gothic" w:cs="Helvetica"/>
                <w:noProof/>
              </w:rPr>
              <w:drawing>
                <wp:inline distT="0" distB="0" distL="0" distR="0" wp14:anchorId="5E370168" wp14:editId="36E94EB1">
                  <wp:extent cx="3314256" cy="1441704"/>
                  <wp:effectExtent l="0" t="0" r="0" b="6350"/>
                  <wp:docPr id="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956"/>
                          <a:stretch/>
                        </pic:blipFill>
                        <pic:spPr bwMode="auto">
                          <a:xfrm>
                            <a:off x="0" y="0"/>
                            <a:ext cx="3315940" cy="1442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BBB479" w14:textId="0ADDAEC5" w:rsidR="00D670D1" w:rsidRPr="00D670D1" w:rsidRDefault="00972DA8" w:rsidP="00D670D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color w:val="4E750D" w:themeColor="accent2" w:themeShade="80"/>
                <w:sz w:val="10"/>
                <w:szCs w:val="10"/>
              </w:rPr>
            </w:pPr>
            <w:hyperlink r:id="rId21" w:history="1">
              <w:r w:rsidR="00D670D1" w:rsidRPr="00D670D1">
                <w:rPr>
                  <w:rStyle w:val="Hyperlink"/>
                  <w:rFonts w:ascii="Century Gothic" w:hAnsi="Century Gothic" w:cs="Helvetica"/>
                  <w:color w:val="4E750D" w:themeColor="accent2" w:themeShade="80"/>
                  <w:sz w:val="10"/>
                  <w:szCs w:val="10"/>
                </w:rPr>
                <w:t>http://www.goldiesroom.org/Multimedia/Bio_Images/07%20Respiration/03%20ADP%20to%20ATP.jpg</w:t>
              </w:r>
            </w:hyperlink>
          </w:p>
        </w:tc>
      </w:tr>
      <w:tr w:rsidR="00B14FC3" w14:paraId="7D97355B" w14:textId="77777777" w:rsidTr="00972DA8">
        <w:trPr>
          <w:trHeight w:val="564"/>
        </w:trPr>
        <w:tc>
          <w:tcPr>
            <w:tcW w:w="10860" w:type="dxa"/>
            <w:gridSpan w:val="2"/>
            <w:shd w:val="clear" w:color="auto" w:fill="auto"/>
          </w:tcPr>
          <w:p w14:paraId="2945E2F7" w14:textId="1D372F95" w:rsidR="00B14FC3" w:rsidRDefault="00B14FC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 w:rsidRPr="00861369">
              <w:rPr>
                <w:rFonts w:ascii="Century Gothic" w:hAnsi="Century Gothic" w:cs="Helvetica"/>
                <w:i/>
                <w:sz w:val="20"/>
                <w:szCs w:val="20"/>
              </w:rPr>
              <w:t>a.  How does ADP become ATP?  Explain you</w:t>
            </w:r>
            <w:r w:rsidR="00662591">
              <w:rPr>
                <w:rFonts w:ascii="Century Gothic" w:hAnsi="Century Gothic" w:cs="Helvetica"/>
                <w:i/>
                <w:sz w:val="20"/>
                <w:szCs w:val="20"/>
              </w:rPr>
              <w:t>r</w:t>
            </w:r>
            <w:r w:rsidRPr="00861369">
              <w:rPr>
                <w:rFonts w:ascii="Century Gothic" w:hAnsi="Century Gothic" w:cs="Helvetica"/>
                <w:i/>
                <w:sz w:val="20"/>
                <w:szCs w:val="20"/>
              </w:rPr>
              <w:t xml:space="preserve"> answer</w:t>
            </w:r>
            <w:r>
              <w:rPr>
                <w:rFonts w:ascii="Century Gothic" w:hAnsi="Century Gothic" w:cs="Helvetica"/>
                <w:i/>
                <w:sz w:val="20"/>
                <w:szCs w:val="20"/>
              </w:rPr>
              <w:t>.</w:t>
            </w:r>
          </w:p>
          <w:p w14:paraId="05DCFFF2" w14:textId="77777777" w:rsidR="00B14FC3" w:rsidRPr="00A344CB" w:rsidRDefault="00B14FC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noProof/>
                <w:sz w:val="20"/>
                <w:szCs w:val="20"/>
              </w:rPr>
            </w:pPr>
          </w:p>
          <w:p w14:paraId="249830DC" w14:textId="7F4F88F4" w:rsidR="00B14FC3" w:rsidRPr="00A344CB" w:rsidRDefault="00B14FC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noProof/>
                <w:sz w:val="20"/>
                <w:szCs w:val="20"/>
              </w:rPr>
            </w:pPr>
          </w:p>
        </w:tc>
      </w:tr>
    </w:tbl>
    <w:p w14:paraId="7BA3068E" w14:textId="13939957" w:rsidR="00861369" w:rsidRPr="00B14FC3" w:rsidRDefault="00861369" w:rsidP="00B14FC3">
      <w:pPr>
        <w:rPr>
          <w:rFonts w:ascii="Century Gothic" w:hAnsi="Century Gothic"/>
          <w:i/>
          <w:sz w:val="10"/>
          <w:szCs w:val="10"/>
        </w:rPr>
      </w:pPr>
    </w:p>
    <w:tbl>
      <w:tblPr>
        <w:tblStyle w:val="TableGrid"/>
        <w:tblW w:w="11076" w:type="dxa"/>
        <w:tblLook w:val="04A0" w:firstRow="1" w:lastRow="0" w:firstColumn="1" w:lastColumn="0" w:noHBand="0" w:noVBand="1"/>
      </w:tblPr>
      <w:tblGrid>
        <w:gridCol w:w="5086"/>
        <w:gridCol w:w="5990"/>
      </w:tblGrid>
      <w:tr w:rsidR="00A344CB" w14:paraId="3B8F35B9" w14:textId="77777777" w:rsidTr="00972DA8">
        <w:trPr>
          <w:trHeight w:val="120"/>
        </w:trPr>
        <w:tc>
          <w:tcPr>
            <w:tcW w:w="5086" w:type="dxa"/>
            <w:shd w:val="clear" w:color="auto" w:fill="EBFAD2" w:themeFill="accent2" w:themeFillTint="33"/>
          </w:tcPr>
          <w:p w14:paraId="1AB5D239" w14:textId="77777777" w:rsidR="00861369" w:rsidRPr="00662591" w:rsidRDefault="00861369" w:rsidP="00861369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  <w:i/>
                <w:color w:val="064573" w:themeColor="accent3" w:themeShade="80"/>
              </w:rPr>
            </w:pPr>
            <w:r w:rsidRPr="00662591">
              <w:rPr>
                <w:rFonts w:ascii="Century Gothic" w:hAnsi="Century Gothic" w:cs="Helvetica"/>
                <w:b/>
                <w:color w:val="064573" w:themeColor="accent3" w:themeShade="80"/>
              </w:rPr>
              <w:t>Photosynthesis: In the Chloroplast</w:t>
            </w:r>
          </w:p>
        </w:tc>
        <w:tc>
          <w:tcPr>
            <w:tcW w:w="5990" w:type="dxa"/>
            <w:shd w:val="clear" w:color="auto" w:fill="064573" w:themeFill="accent3" w:themeFillShade="80"/>
          </w:tcPr>
          <w:p w14:paraId="2C7264BB" w14:textId="4C4E8722" w:rsidR="00861369" w:rsidRPr="00861369" w:rsidRDefault="00861369" w:rsidP="00861369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  <w:i/>
                <w:color w:val="FFFFFF" w:themeColor="background1"/>
              </w:rPr>
            </w:pPr>
            <w:r w:rsidRPr="00861369">
              <w:rPr>
                <w:rFonts w:ascii="Century Gothic" w:hAnsi="Century Gothic" w:cs="Helvetica"/>
                <w:b/>
                <w:i/>
                <w:color w:val="FFFFFF" w:themeColor="background1"/>
              </w:rPr>
              <w:t>Response</w:t>
            </w:r>
          </w:p>
        </w:tc>
      </w:tr>
      <w:tr w:rsidR="00A344CB" w14:paraId="0DDAF57C" w14:textId="77777777" w:rsidTr="00972DA8">
        <w:trPr>
          <w:trHeight w:val="115"/>
        </w:trPr>
        <w:tc>
          <w:tcPr>
            <w:tcW w:w="5086" w:type="dxa"/>
            <w:shd w:val="clear" w:color="auto" w:fill="FAEA67" w:themeFill="accent1" w:themeFillTint="99"/>
          </w:tcPr>
          <w:p w14:paraId="086C6D0B" w14:textId="5D819627" w:rsidR="00B14FC3" w:rsidRPr="00B14FC3" w:rsidRDefault="00B14FC3" w:rsidP="00662591">
            <w:pPr>
              <w:widowControl w:val="0"/>
              <w:tabs>
                <w:tab w:val="left" w:pos="630"/>
              </w:tabs>
              <w:suppressAutoHyphens/>
              <w:jc w:val="center"/>
              <w:rPr>
                <w:rFonts w:ascii="Century Gothic" w:eastAsia="DejaVu Sans" w:hAnsi="Century Gothic" w:cs="DejaVu Sans"/>
                <w:b/>
                <w:kern w:val="1"/>
              </w:rPr>
            </w:pPr>
            <w:r w:rsidRPr="00B14FC3">
              <w:rPr>
                <w:rFonts w:ascii="Century Gothic" w:eastAsia="DejaVu Sans" w:hAnsi="Century Gothic" w:cs="DejaVu Sans"/>
                <w:b/>
                <w:kern w:val="1"/>
              </w:rPr>
              <w:t xml:space="preserve">1.  </w:t>
            </w:r>
            <w:r>
              <w:rPr>
                <w:rFonts w:ascii="Century Gothic" w:eastAsia="DejaVu Sans" w:hAnsi="Century Gothic" w:cs="DejaVu Sans"/>
                <w:b/>
                <w:kern w:val="1"/>
              </w:rPr>
              <w:t>Absorbing S</w:t>
            </w:r>
            <w:r w:rsidR="00662591">
              <w:rPr>
                <w:rFonts w:ascii="Century Gothic" w:eastAsia="DejaVu Sans" w:hAnsi="Century Gothic" w:cs="DejaVu Sans"/>
                <w:b/>
                <w:kern w:val="1"/>
              </w:rPr>
              <w:t>unl</w:t>
            </w:r>
            <w:r>
              <w:rPr>
                <w:rFonts w:ascii="Century Gothic" w:eastAsia="DejaVu Sans" w:hAnsi="Century Gothic" w:cs="DejaVu Sans"/>
                <w:b/>
                <w:kern w:val="1"/>
              </w:rPr>
              <w:t>i</w:t>
            </w:r>
            <w:r w:rsidRPr="00B14FC3">
              <w:rPr>
                <w:rFonts w:ascii="Century Gothic" w:eastAsia="DejaVu Sans" w:hAnsi="Century Gothic" w:cs="DejaVu Sans"/>
                <w:b/>
                <w:kern w:val="1"/>
              </w:rPr>
              <w:t>ght</w:t>
            </w:r>
          </w:p>
        </w:tc>
        <w:tc>
          <w:tcPr>
            <w:tcW w:w="5990" w:type="dxa"/>
            <w:vMerge w:val="restart"/>
          </w:tcPr>
          <w:p w14:paraId="6A2DA986" w14:textId="1D2F6EDD" w:rsidR="00B14FC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  <w:proofErr w:type="gramStart"/>
            <w:r>
              <w:rPr>
                <w:rFonts w:ascii="Century Gothic" w:hAnsi="Century Gothic" w:cs="Helvetica"/>
                <w:i/>
                <w:sz w:val="20"/>
                <w:szCs w:val="20"/>
              </w:rPr>
              <w:t>b</w:t>
            </w:r>
            <w:r w:rsidR="00B14FC3">
              <w:rPr>
                <w:rFonts w:ascii="Century Gothic" w:hAnsi="Century Gothic" w:cs="Helvetica"/>
                <w:i/>
                <w:sz w:val="20"/>
                <w:szCs w:val="20"/>
              </w:rPr>
              <w:t xml:space="preserve">.  </w:t>
            </w:r>
            <w:r w:rsidR="00A344CB">
              <w:rPr>
                <w:rFonts w:ascii="Century Gothic" w:hAnsi="Century Gothic" w:cs="Helvetica"/>
                <w:i/>
                <w:sz w:val="20"/>
                <w:szCs w:val="20"/>
              </w:rPr>
              <w:t>What</w:t>
            </w:r>
            <w:proofErr w:type="gramEnd"/>
            <w:r w:rsidR="00A344CB">
              <w:rPr>
                <w:rFonts w:ascii="Century Gothic" w:hAnsi="Century Gothic" w:cs="Helvetica"/>
                <w:i/>
                <w:sz w:val="20"/>
                <w:szCs w:val="20"/>
              </w:rPr>
              <w:t xml:space="preserve"> is the purpose of photosystems I and II?</w:t>
            </w:r>
          </w:p>
          <w:p w14:paraId="74CD5A7C" w14:textId="77777777" w:rsidR="00D31297" w:rsidRDefault="00D31297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1C1F133B" w14:textId="77777777" w:rsidR="00C3394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6F318E74" w14:textId="77777777" w:rsidR="00C3394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05153AF7" w14:textId="4B0B75B2" w:rsidR="00D31297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c</w:t>
            </w:r>
            <w:r w:rsidR="00D31297">
              <w:rPr>
                <w:rFonts w:ascii="Century Gothic" w:hAnsi="Century Gothic" w:cs="Helvetica"/>
                <w:i/>
                <w:sz w:val="20"/>
                <w:szCs w:val="20"/>
              </w:rPr>
              <w:t>.  Where is chlorophyll able to store the sunlight it absorbs?</w:t>
            </w:r>
          </w:p>
          <w:p w14:paraId="4CCAC7ED" w14:textId="77777777" w:rsidR="00D31297" w:rsidRDefault="00D31297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5B32F80B" w14:textId="77777777" w:rsidR="00C3394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1A64A87D" w14:textId="05FB8C4B" w:rsidR="00D31297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d</w:t>
            </w:r>
            <w:r w:rsidR="00D31297">
              <w:rPr>
                <w:rFonts w:ascii="Century Gothic" w:hAnsi="Century Gothic" w:cs="Helvetica"/>
                <w:i/>
                <w:sz w:val="20"/>
                <w:szCs w:val="20"/>
              </w:rPr>
              <w:t xml:space="preserve">.  What is the importance of electrons in bonding molecules?  </w:t>
            </w:r>
          </w:p>
          <w:p w14:paraId="04FFE5F9" w14:textId="77777777" w:rsidR="00D31297" w:rsidRDefault="00D31297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4D629A3B" w14:textId="77777777" w:rsidR="00C3394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68262712" w14:textId="5DA26384" w:rsidR="00D31297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e</w:t>
            </w:r>
            <w:r w:rsidR="00D31297">
              <w:rPr>
                <w:rFonts w:ascii="Century Gothic" w:hAnsi="Century Gothic" w:cs="Helvetica"/>
                <w:i/>
                <w:sz w:val="20"/>
                <w:szCs w:val="20"/>
              </w:rPr>
              <w:t>.  What is the importance of NADPH and ATP?</w:t>
            </w:r>
          </w:p>
          <w:p w14:paraId="495709C1" w14:textId="77777777" w:rsidR="00D31297" w:rsidRDefault="00D31297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5AC3BA46" w14:textId="77777777" w:rsidR="00C3394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F944F3D" w14:textId="13A1E87D" w:rsidR="00D31297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f. T</w:t>
            </w:r>
            <w:r w:rsidR="00D31297">
              <w:rPr>
                <w:rFonts w:ascii="Century Gothic" w:hAnsi="Century Gothic" w:cs="Helvetica"/>
                <w:i/>
                <w:sz w:val="20"/>
                <w:szCs w:val="20"/>
              </w:rPr>
              <w:t>he electro</w:t>
            </w:r>
            <w:r>
              <w:rPr>
                <w:rFonts w:ascii="Century Gothic" w:hAnsi="Century Gothic" w:cs="Helvetica"/>
                <w:i/>
                <w:sz w:val="20"/>
                <w:szCs w:val="20"/>
              </w:rPr>
              <w:t>ns for photosynthesis come from:</w:t>
            </w:r>
          </w:p>
          <w:p w14:paraId="67B0A622" w14:textId="77777777" w:rsidR="00D31297" w:rsidRDefault="00D31297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5ECEDA54" w14:textId="77777777" w:rsidR="00C3394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7EE2516C" w14:textId="2BBF23D8" w:rsidR="00D31297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g</w:t>
            </w:r>
            <w:r w:rsidR="00D31297">
              <w:rPr>
                <w:rFonts w:ascii="Century Gothic" w:hAnsi="Century Gothic" w:cs="Helvetica"/>
                <w:i/>
                <w:sz w:val="20"/>
                <w:szCs w:val="20"/>
              </w:rPr>
              <w:t>.  Is the oxygen produced from splitting water used in photosynthesis?  Explain your answer.</w:t>
            </w:r>
          </w:p>
          <w:p w14:paraId="6BAF4332" w14:textId="77777777" w:rsidR="00D31297" w:rsidRDefault="00D31297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0B7D9B7D" w14:textId="77777777" w:rsidR="00C3394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6CC2C287" w14:textId="77777777" w:rsidR="00C3394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3DB1D332" w14:textId="06E8F385" w:rsidR="00D31297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h</w:t>
            </w:r>
            <w:r w:rsidR="00D31297">
              <w:rPr>
                <w:rFonts w:ascii="Century Gothic" w:hAnsi="Century Gothic" w:cs="Helvetica"/>
                <w:i/>
                <w:sz w:val="20"/>
                <w:szCs w:val="20"/>
              </w:rPr>
              <w:t>.  What is the purpose of the Calvin cycle?</w:t>
            </w:r>
          </w:p>
          <w:p w14:paraId="1A293A98" w14:textId="77777777" w:rsidR="00D31297" w:rsidRDefault="00D31297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54F93452" w14:textId="77777777" w:rsidR="00C3394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513F9F7B" w14:textId="7F1180A7" w:rsidR="00D31297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  <w:proofErr w:type="spellStart"/>
            <w:r>
              <w:rPr>
                <w:rFonts w:ascii="Century Gothic" w:hAnsi="Century Gothic" w:cs="Helvetica"/>
                <w:i/>
                <w:sz w:val="20"/>
                <w:szCs w:val="20"/>
              </w:rPr>
              <w:t>i</w:t>
            </w:r>
            <w:proofErr w:type="spellEnd"/>
            <w:r>
              <w:rPr>
                <w:rFonts w:ascii="Century Gothic" w:hAnsi="Century Gothic" w:cs="Helvetica"/>
                <w:i/>
                <w:sz w:val="20"/>
                <w:szCs w:val="20"/>
              </w:rPr>
              <w:t>. T</w:t>
            </w:r>
            <w:r w:rsidR="00D31297">
              <w:rPr>
                <w:rFonts w:ascii="Century Gothic" w:hAnsi="Century Gothic" w:cs="Helvetica"/>
                <w:i/>
                <w:sz w:val="20"/>
                <w:szCs w:val="20"/>
              </w:rPr>
              <w:t>he carbon, oxygen, and hydrogen to make glucose come</w:t>
            </w:r>
            <w:r>
              <w:rPr>
                <w:rFonts w:ascii="Century Gothic" w:hAnsi="Century Gothic" w:cs="Helvetica"/>
                <w:i/>
                <w:sz w:val="20"/>
                <w:szCs w:val="20"/>
              </w:rPr>
              <w:t xml:space="preserve"> from:</w:t>
            </w:r>
          </w:p>
          <w:p w14:paraId="7CC47986" w14:textId="77777777" w:rsidR="00D31297" w:rsidRDefault="00D31297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373059FE" w14:textId="77777777" w:rsidR="00C3394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18770025" w14:textId="39D16BB7" w:rsidR="00D31297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j.  T</w:t>
            </w:r>
            <w:r w:rsidR="00D31297">
              <w:rPr>
                <w:rFonts w:ascii="Century Gothic" w:hAnsi="Century Gothic" w:cs="Helvetica"/>
                <w:i/>
                <w:sz w:val="20"/>
                <w:szCs w:val="20"/>
              </w:rPr>
              <w:t>he energy stored i</w:t>
            </w:r>
            <w:r>
              <w:rPr>
                <w:rFonts w:ascii="Century Gothic" w:hAnsi="Century Gothic" w:cs="Helvetica"/>
                <w:i/>
                <w:sz w:val="20"/>
                <w:szCs w:val="20"/>
              </w:rPr>
              <w:t>n the bonds of glucose comes from:</w:t>
            </w:r>
          </w:p>
          <w:p w14:paraId="511BFDBD" w14:textId="77777777" w:rsidR="00D31297" w:rsidRDefault="00D31297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0DD1B651" w14:textId="77777777" w:rsidR="00C33943" w:rsidRDefault="00C3394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39E21833" w14:textId="77777777" w:rsidR="00D31297" w:rsidRDefault="00D31297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429FF731" w14:textId="49680E03" w:rsidR="00D31297" w:rsidRDefault="00C33943" w:rsidP="00D31297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k</w:t>
            </w:r>
            <w:r w:rsidR="00D31297">
              <w:rPr>
                <w:rFonts w:ascii="Century Gothic" w:hAnsi="Century Gothic" w:cs="Helvetica"/>
                <w:i/>
                <w:sz w:val="20"/>
                <w:szCs w:val="20"/>
              </w:rPr>
              <w:t>.  How do NADPH and A</w:t>
            </w:r>
            <w:r>
              <w:rPr>
                <w:rFonts w:ascii="Century Gothic" w:hAnsi="Century Gothic" w:cs="Helvetica"/>
                <w:i/>
                <w:sz w:val="20"/>
                <w:szCs w:val="20"/>
              </w:rPr>
              <w:t>TP result in NADP+ and ADP?</w:t>
            </w:r>
            <w:r w:rsidR="00D31297">
              <w:rPr>
                <w:rFonts w:ascii="Century Gothic" w:hAnsi="Century Gothic" w:cs="Helvetica"/>
                <w:i/>
                <w:sz w:val="20"/>
                <w:szCs w:val="20"/>
              </w:rPr>
              <w:t xml:space="preserve"> </w:t>
            </w:r>
          </w:p>
        </w:tc>
      </w:tr>
      <w:tr w:rsidR="00A344CB" w14:paraId="2A5E13BE" w14:textId="77777777" w:rsidTr="00972DA8">
        <w:trPr>
          <w:trHeight w:val="652"/>
        </w:trPr>
        <w:tc>
          <w:tcPr>
            <w:tcW w:w="5086" w:type="dxa"/>
          </w:tcPr>
          <w:p w14:paraId="000CC13E" w14:textId="1B6EA736" w:rsidR="00B14FC3" w:rsidRPr="00A344CB" w:rsidRDefault="00B14FC3" w:rsidP="00B14FC3">
            <w:pPr>
              <w:widowControl w:val="0"/>
              <w:tabs>
                <w:tab w:val="left" w:pos="630"/>
              </w:tabs>
              <w:suppressAutoHyphens/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</w:pPr>
            <w:r w:rsidRPr="00A344CB">
              <w:rPr>
                <w:rFonts w:ascii="Century Gothic" w:eastAsia="DejaVu Sans" w:hAnsi="Century Gothic" w:cs="DejaVu Sans"/>
                <w:b/>
                <w:kern w:val="1"/>
                <w:sz w:val="22"/>
                <w:szCs w:val="22"/>
              </w:rPr>
              <w:t>Photosystems I</w:t>
            </w:r>
            <w:r w:rsidRPr="00A344CB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 xml:space="preserve"> and </w:t>
            </w:r>
            <w:r w:rsidRPr="00A344CB">
              <w:rPr>
                <w:rFonts w:ascii="Century Gothic" w:eastAsia="DejaVu Sans" w:hAnsi="Century Gothic" w:cs="DejaVu Sans"/>
                <w:b/>
                <w:kern w:val="1"/>
                <w:sz w:val="22"/>
                <w:szCs w:val="22"/>
              </w:rPr>
              <w:t xml:space="preserve">II </w:t>
            </w:r>
            <w:r w:rsidRPr="00A344CB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 xml:space="preserve">are proteins full of a pigment called </w:t>
            </w:r>
            <w:r w:rsidRPr="00A344CB">
              <w:rPr>
                <w:rFonts w:ascii="Century Gothic" w:eastAsia="DejaVu Sans" w:hAnsi="Century Gothic" w:cs="DejaVu Sans"/>
                <w:b/>
                <w:kern w:val="1"/>
                <w:sz w:val="22"/>
                <w:szCs w:val="22"/>
              </w:rPr>
              <w:t xml:space="preserve">chlorophyll </w:t>
            </w:r>
            <w:r w:rsidRPr="00A344CB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>that is actually able to absorb light from the sun.  Chlorophyll can absorb s</w:t>
            </w:r>
            <w:r w:rsidR="00662591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>un</w:t>
            </w:r>
            <w:r w:rsidRPr="00A344CB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 xml:space="preserve">light and charge </w:t>
            </w:r>
            <w:r w:rsidRPr="00A344CB">
              <w:rPr>
                <w:rFonts w:ascii="Century Gothic" w:eastAsia="DejaVu Sans" w:hAnsi="Century Gothic" w:cs="DejaVu Sans"/>
                <w:b/>
                <w:kern w:val="1"/>
                <w:sz w:val="22"/>
                <w:szCs w:val="22"/>
              </w:rPr>
              <w:t>electrons</w:t>
            </w:r>
            <w:r w:rsidRPr="00A344CB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 xml:space="preserve">. </w:t>
            </w:r>
            <w:r w:rsidRPr="00A344CB">
              <w:rPr>
                <w:rFonts w:ascii="Century Gothic" w:eastAsia="DejaVu Sans" w:hAnsi="Century Gothic" w:cs="DejaVu Sans"/>
                <w:i/>
                <w:kern w:val="1"/>
                <w:sz w:val="22"/>
                <w:szCs w:val="22"/>
              </w:rPr>
              <w:t>(Remember that electrons are what hold bonds between molecules!)</w:t>
            </w:r>
            <w:r w:rsidRPr="00A344CB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 xml:space="preserve"> </w:t>
            </w:r>
          </w:p>
        </w:tc>
        <w:tc>
          <w:tcPr>
            <w:tcW w:w="5990" w:type="dxa"/>
            <w:vMerge/>
          </w:tcPr>
          <w:p w14:paraId="529F0EA1" w14:textId="1FCACA45" w:rsidR="00B14FC3" w:rsidRPr="00861369" w:rsidRDefault="00B14FC3" w:rsidP="00977A85">
            <w:pPr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</w:tc>
      </w:tr>
      <w:tr w:rsidR="00A344CB" w14:paraId="7CC73FDE" w14:textId="77777777" w:rsidTr="00972DA8">
        <w:trPr>
          <w:trHeight w:val="615"/>
        </w:trPr>
        <w:tc>
          <w:tcPr>
            <w:tcW w:w="5086" w:type="dxa"/>
            <w:shd w:val="clear" w:color="auto" w:fill="auto"/>
          </w:tcPr>
          <w:p w14:paraId="0C7513D5" w14:textId="13D8790D" w:rsidR="00BE7B02" w:rsidRPr="00A344CB" w:rsidRDefault="00BE7B02" w:rsidP="00B14FC3">
            <w:pPr>
              <w:widowControl w:val="0"/>
              <w:tabs>
                <w:tab w:val="left" w:pos="630"/>
              </w:tabs>
              <w:suppressAutoHyphens/>
              <w:rPr>
                <w:rFonts w:ascii="Century Gothic" w:eastAsia="DejaVu Sans" w:hAnsi="Century Gothic" w:cs="DejaVu Sans"/>
                <w:b/>
                <w:kern w:val="1"/>
                <w:sz w:val="22"/>
                <w:szCs w:val="22"/>
              </w:rPr>
            </w:pPr>
            <w:r w:rsidRPr="00A344CB">
              <w:rPr>
                <w:rFonts w:ascii="Century Gothic" w:hAnsi="Century Gothic" w:cs="Helvetica"/>
                <w:sz w:val="22"/>
                <w:szCs w:val="22"/>
              </w:rPr>
              <w:t xml:space="preserve">The light energy is absorbed into these electrons and passed into the bonds of two molecules: </w:t>
            </w:r>
            <w:r w:rsidRPr="00A344CB">
              <w:rPr>
                <w:rFonts w:ascii="Century Gothic" w:hAnsi="Century Gothic" w:cs="Helvetica"/>
                <w:b/>
                <w:sz w:val="22"/>
                <w:szCs w:val="22"/>
              </w:rPr>
              <w:t>NADPH</w:t>
            </w:r>
            <w:r w:rsidRPr="00A344CB">
              <w:rPr>
                <w:rFonts w:ascii="Century Gothic" w:hAnsi="Century Gothic" w:cs="Helvetica"/>
                <w:sz w:val="22"/>
                <w:szCs w:val="22"/>
              </w:rPr>
              <w:t xml:space="preserve"> and </w:t>
            </w:r>
            <w:r w:rsidRPr="00A344CB">
              <w:rPr>
                <w:rFonts w:ascii="Century Gothic" w:hAnsi="Century Gothic" w:cs="Helvetica"/>
                <w:b/>
                <w:sz w:val="22"/>
                <w:szCs w:val="22"/>
              </w:rPr>
              <w:t>ATP</w:t>
            </w:r>
            <w:r w:rsidRPr="00A344CB">
              <w:rPr>
                <w:rFonts w:ascii="Century Gothic" w:hAnsi="Century Gothic" w:cs="Helvetica"/>
                <w:sz w:val="22"/>
                <w:szCs w:val="22"/>
              </w:rPr>
              <w:t>.  Both of these molecules are now charged with extra energy (from the sun) and are passed to the Calvin cycle.</w:t>
            </w:r>
          </w:p>
        </w:tc>
        <w:tc>
          <w:tcPr>
            <w:tcW w:w="5990" w:type="dxa"/>
            <w:vMerge/>
          </w:tcPr>
          <w:p w14:paraId="02867F1D" w14:textId="77777777" w:rsidR="00BE7B02" w:rsidRDefault="00BE7B02" w:rsidP="00977A85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i/>
              </w:rPr>
            </w:pPr>
          </w:p>
        </w:tc>
      </w:tr>
      <w:tr w:rsidR="00A344CB" w14:paraId="1E2FDF9E" w14:textId="77777777" w:rsidTr="00972DA8">
        <w:trPr>
          <w:trHeight w:val="115"/>
        </w:trPr>
        <w:tc>
          <w:tcPr>
            <w:tcW w:w="5086" w:type="dxa"/>
            <w:shd w:val="clear" w:color="auto" w:fill="FBF19A" w:themeFill="accent1" w:themeFillTint="66"/>
          </w:tcPr>
          <w:p w14:paraId="6992ED89" w14:textId="1C9C0B53" w:rsidR="00BE7B02" w:rsidRPr="00D4426D" w:rsidRDefault="00BE7B02" w:rsidP="0066259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</w:rPr>
            </w:pPr>
            <w:r>
              <w:rPr>
                <w:rFonts w:ascii="Century Gothic" w:eastAsia="DejaVu Sans" w:hAnsi="Century Gothic" w:cs="DejaVu Sans"/>
                <w:b/>
                <w:kern w:val="1"/>
              </w:rPr>
              <w:t>2.  Where Do the Electrons Come F</w:t>
            </w:r>
            <w:r w:rsidRPr="00B14FC3">
              <w:rPr>
                <w:rFonts w:ascii="Century Gothic" w:eastAsia="DejaVu Sans" w:hAnsi="Century Gothic" w:cs="DejaVu Sans"/>
                <w:b/>
                <w:kern w:val="1"/>
              </w:rPr>
              <w:t>rom?</w:t>
            </w:r>
          </w:p>
        </w:tc>
        <w:tc>
          <w:tcPr>
            <w:tcW w:w="5990" w:type="dxa"/>
            <w:vMerge/>
          </w:tcPr>
          <w:p w14:paraId="44AF8FE3" w14:textId="77777777" w:rsidR="00BE7B02" w:rsidRDefault="00BE7B02" w:rsidP="00977A85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i/>
              </w:rPr>
            </w:pPr>
          </w:p>
        </w:tc>
      </w:tr>
      <w:tr w:rsidR="00A344CB" w14:paraId="256619D0" w14:textId="77777777" w:rsidTr="00972DA8">
        <w:trPr>
          <w:trHeight w:val="478"/>
        </w:trPr>
        <w:tc>
          <w:tcPr>
            <w:tcW w:w="5086" w:type="dxa"/>
          </w:tcPr>
          <w:p w14:paraId="1511A3B9" w14:textId="64BC8702" w:rsidR="00BE7B02" w:rsidRPr="00A344CB" w:rsidRDefault="00BE7B02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sz w:val="22"/>
                <w:szCs w:val="22"/>
              </w:rPr>
            </w:pPr>
            <w:r w:rsidRPr="00A344CB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 xml:space="preserve">They come from water molecules </w:t>
            </w:r>
            <w:r w:rsidR="00D31297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>(</w:t>
            </w:r>
            <w:r w:rsidR="00D31297" w:rsidRPr="00D31297">
              <w:rPr>
                <w:rFonts w:ascii="Century Gothic" w:eastAsia="DejaVu Sans" w:hAnsi="Century Gothic" w:cs="DejaVu Sans"/>
                <w:b/>
                <w:kern w:val="1"/>
                <w:sz w:val="22"/>
                <w:szCs w:val="22"/>
              </w:rPr>
              <w:t>H</w:t>
            </w:r>
            <w:r w:rsidR="00D31297" w:rsidRPr="00D31297">
              <w:rPr>
                <w:rFonts w:ascii="Century Gothic" w:eastAsia="DejaVu Sans" w:hAnsi="Century Gothic" w:cs="DejaVu Sans"/>
                <w:b/>
                <w:kern w:val="1"/>
                <w:sz w:val="22"/>
                <w:szCs w:val="22"/>
                <w:vertAlign w:val="subscript"/>
              </w:rPr>
              <w:t>2</w:t>
            </w:r>
            <w:r w:rsidR="00D31297" w:rsidRPr="00D31297">
              <w:rPr>
                <w:rFonts w:ascii="Century Gothic" w:eastAsia="DejaVu Sans" w:hAnsi="Century Gothic" w:cs="DejaVu Sans"/>
                <w:b/>
                <w:kern w:val="1"/>
                <w:sz w:val="22"/>
                <w:szCs w:val="22"/>
              </w:rPr>
              <w:t>O</w:t>
            </w:r>
            <w:r w:rsidR="00D31297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 xml:space="preserve">) </w:t>
            </w:r>
            <w:r w:rsidRPr="00A344CB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 xml:space="preserve">that are split into </w:t>
            </w:r>
            <w:r w:rsidRPr="00662591">
              <w:rPr>
                <w:rFonts w:ascii="Century Gothic" w:eastAsia="DejaVu Sans" w:hAnsi="Century Gothic" w:cs="DejaVu Sans"/>
                <w:b/>
                <w:kern w:val="1"/>
                <w:sz w:val="22"/>
                <w:szCs w:val="22"/>
              </w:rPr>
              <w:t>H+</w:t>
            </w:r>
            <w:r w:rsidRPr="00A344CB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 xml:space="preserve"> atoms and </w:t>
            </w:r>
            <w:r w:rsidRPr="00D31297">
              <w:rPr>
                <w:rFonts w:ascii="Century Gothic" w:eastAsia="DejaVu Sans" w:hAnsi="Century Gothic" w:cs="DejaVu Sans"/>
                <w:b/>
                <w:kern w:val="1"/>
                <w:sz w:val="22"/>
                <w:szCs w:val="22"/>
              </w:rPr>
              <w:t>O</w:t>
            </w:r>
            <w:r w:rsidRPr="00D31297">
              <w:rPr>
                <w:rFonts w:ascii="Century Gothic" w:eastAsia="DejaVu Sans" w:hAnsi="Century Gothic" w:cs="DejaVu Sans"/>
                <w:b/>
                <w:kern w:val="1"/>
                <w:sz w:val="22"/>
                <w:szCs w:val="22"/>
                <w:vertAlign w:val="subscript"/>
              </w:rPr>
              <w:t>2</w:t>
            </w:r>
            <w:r w:rsidRPr="00A344CB">
              <w:rPr>
                <w:rFonts w:ascii="Century Gothic" w:eastAsia="DejaVu Sans" w:hAnsi="Century Gothic" w:cs="DejaVu Sans"/>
                <w:kern w:val="1"/>
                <w:sz w:val="22"/>
                <w:szCs w:val="22"/>
              </w:rPr>
              <w:t>, which releases the electrons to be used by chlorophyll.  The oxygen is released where it can be used in cellular respiration.</w:t>
            </w:r>
          </w:p>
        </w:tc>
        <w:tc>
          <w:tcPr>
            <w:tcW w:w="5990" w:type="dxa"/>
            <w:vMerge/>
          </w:tcPr>
          <w:p w14:paraId="60C29F4C" w14:textId="77777777" w:rsidR="00BE7B02" w:rsidRDefault="00BE7B02" w:rsidP="00977A85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i/>
              </w:rPr>
            </w:pPr>
          </w:p>
        </w:tc>
      </w:tr>
      <w:tr w:rsidR="00A344CB" w14:paraId="52A52E2C" w14:textId="77777777" w:rsidTr="00972DA8">
        <w:trPr>
          <w:trHeight w:val="115"/>
        </w:trPr>
        <w:tc>
          <w:tcPr>
            <w:tcW w:w="5086" w:type="dxa"/>
            <w:shd w:val="clear" w:color="auto" w:fill="FDF8CC" w:themeFill="accent1" w:themeFillTint="33"/>
          </w:tcPr>
          <w:p w14:paraId="594BE1C7" w14:textId="1F5CF279" w:rsidR="00BE7B02" w:rsidRPr="00BE7B02" w:rsidRDefault="00A344CB" w:rsidP="0066259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</w:rPr>
            </w:pPr>
            <w:r>
              <w:rPr>
                <w:rFonts w:ascii="Century Gothic" w:hAnsi="Century Gothic" w:cs="Helvetica"/>
                <w:b/>
              </w:rPr>
              <w:t>3</w:t>
            </w:r>
            <w:r w:rsidR="00BE7B02" w:rsidRPr="00BE7B02">
              <w:rPr>
                <w:rFonts w:ascii="Century Gothic" w:hAnsi="Century Gothic" w:cs="Helvetica"/>
                <w:b/>
              </w:rPr>
              <w:t>.  Passing the Charged Electrons</w:t>
            </w:r>
          </w:p>
        </w:tc>
        <w:tc>
          <w:tcPr>
            <w:tcW w:w="5990" w:type="dxa"/>
            <w:vMerge/>
          </w:tcPr>
          <w:p w14:paraId="4F217C2A" w14:textId="77777777" w:rsidR="00BE7B02" w:rsidRDefault="00BE7B02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  <w:tr w:rsidR="00A344CB" w14:paraId="0CD496AB" w14:textId="77777777" w:rsidTr="00972DA8">
        <w:trPr>
          <w:trHeight w:val="763"/>
        </w:trPr>
        <w:tc>
          <w:tcPr>
            <w:tcW w:w="5086" w:type="dxa"/>
            <w:shd w:val="clear" w:color="auto" w:fill="auto"/>
          </w:tcPr>
          <w:p w14:paraId="03C67514" w14:textId="7C7C8D24" w:rsidR="00BE7B02" w:rsidRPr="00A344CB" w:rsidRDefault="00BE7B02" w:rsidP="00BE7B0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sz w:val="22"/>
                <w:szCs w:val="22"/>
              </w:rPr>
            </w:pPr>
            <w:r w:rsidRPr="00A344CB">
              <w:rPr>
                <w:rFonts w:ascii="Century Gothic" w:hAnsi="Century Gothic" w:cs="Helvetica"/>
                <w:sz w:val="22"/>
                <w:szCs w:val="22"/>
              </w:rPr>
              <w:t xml:space="preserve">The </w:t>
            </w:r>
            <w:r w:rsidRPr="00A344CB">
              <w:rPr>
                <w:rFonts w:ascii="Century Gothic" w:hAnsi="Century Gothic" w:cs="Helvetica"/>
                <w:b/>
                <w:sz w:val="22"/>
                <w:szCs w:val="22"/>
              </w:rPr>
              <w:t>Calvin cycle</w:t>
            </w:r>
            <w:r w:rsidRPr="00A344CB">
              <w:rPr>
                <w:rFonts w:ascii="Century Gothic" w:hAnsi="Century Gothic" w:cs="Helvetica"/>
                <w:sz w:val="22"/>
                <w:szCs w:val="22"/>
              </w:rPr>
              <w:t xml:space="preserve"> goes through a series of chemical reactions that uses the energy (electrons) that were stored in NADPH and ATP to produce </w:t>
            </w:r>
            <w:r w:rsidRPr="00A344CB">
              <w:rPr>
                <w:rFonts w:ascii="Century Gothic" w:hAnsi="Century Gothic" w:cs="Helvetica"/>
                <w:b/>
                <w:sz w:val="22"/>
                <w:szCs w:val="22"/>
              </w:rPr>
              <w:t>glucose</w:t>
            </w:r>
            <w:r w:rsidR="00D31297">
              <w:rPr>
                <w:rFonts w:ascii="Century Gothic" w:hAnsi="Century Gothic" w:cs="Helvetica"/>
                <w:b/>
                <w:sz w:val="22"/>
                <w:szCs w:val="22"/>
              </w:rPr>
              <w:t xml:space="preserve"> (C</w:t>
            </w:r>
            <w:r w:rsidR="00D31297" w:rsidRPr="00D31297">
              <w:rPr>
                <w:rFonts w:ascii="Century Gothic" w:hAnsi="Century Gothic" w:cs="Helvetica"/>
                <w:b/>
                <w:sz w:val="22"/>
                <w:szCs w:val="22"/>
                <w:vertAlign w:val="subscript"/>
              </w:rPr>
              <w:t>6</w:t>
            </w:r>
            <w:r w:rsidR="00D31297">
              <w:rPr>
                <w:rFonts w:ascii="Century Gothic" w:hAnsi="Century Gothic" w:cs="Helvetica"/>
                <w:b/>
                <w:sz w:val="22"/>
                <w:szCs w:val="22"/>
              </w:rPr>
              <w:t>H</w:t>
            </w:r>
            <w:r w:rsidR="00D31297" w:rsidRPr="00D31297">
              <w:rPr>
                <w:rFonts w:ascii="Century Gothic" w:hAnsi="Century Gothic" w:cs="Helvetica"/>
                <w:b/>
                <w:sz w:val="22"/>
                <w:szCs w:val="22"/>
                <w:vertAlign w:val="subscript"/>
              </w:rPr>
              <w:t>12</w:t>
            </w:r>
            <w:r w:rsidR="00D31297">
              <w:rPr>
                <w:rFonts w:ascii="Century Gothic" w:hAnsi="Century Gothic" w:cs="Helvetica"/>
                <w:b/>
                <w:sz w:val="22"/>
                <w:szCs w:val="22"/>
              </w:rPr>
              <w:t>O</w:t>
            </w:r>
            <w:r w:rsidR="00D31297" w:rsidRPr="00D31297">
              <w:rPr>
                <w:rFonts w:ascii="Century Gothic" w:hAnsi="Century Gothic" w:cs="Helvetica"/>
                <w:b/>
                <w:sz w:val="22"/>
                <w:szCs w:val="22"/>
                <w:vertAlign w:val="subscript"/>
              </w:rPr>
              <w:t>6</w:t>
            </w:r>
            <w:r w:rsidR="00D31297">
              <w:rPr>
                <w:rFonts w:ascii="Century Gothic" w:hAnsi="Century Gothic" w:cs="Helvetica"/>
                <w:b/>
                <w:sz w:val="22"/>
                <w:szCs w:val="22"/>
              </w:rPr>
              <w:t>)</w:t>
            </w:r>
            <w:r w:rsidRPr="00A344CB">
              <w:rPr>
                <w:rFonts w:ascii="Century Gothic" w:hAnsi="Century Gothic" w:cs="Helvetica"/>
                <w:sz w:val="22"/>
                <w:szCs w:val="22"/>
              </w:rPr>
              <w:t xml:space="preserve">.  Since glucose is made of carbon, oxygen, and hydrogen, </w:t>
            </w:r>
            <w:r w:rsidRPr="00A344CB">
              <w:rPr>
                <w:rFonts w:ascii="Century Gothic" w:hAnsi="Century Gothic" w:cs="Helvetica"/>
                <w:b/>
                <w:sz w:val="22"/>
                <w:szCs w:val="22"/>
              </w:rPr>
              <w:t>CO</w:t>
            </w:r>
            <w:r w:rsidRPr="00A344CB">
              <w:rPr>
                <w:rFonts w:ascii="Century Gothic" w:hAnsi="Century Gothic" w:cs="Helvetica"/>
                <w:b/>
                <w:sz w:val="22"/>
                <w:szCs w:val="22"/>
                <w:vertAlign w:val="subscript"/>
              </w:rPr>
              <w:t>2</w:t>
            </w:r>
            <w:r w:rsidRPr="00A344CB">
              <w:rPr>
                <w:rFonts w:ascii="Century Gothic" w:hAnsi="Century Gothic" w:cs="Helvetica"/>
                <w:b/>
                <w:sz w:val="22"/>
                <w:szCs w:val="22"/>
              </w:rPr>
              <w:t xml:space="preserve"> </w:t>
            </w:r>
            <w:r w:rsidRPr="00A344CB">
              <w:rPr>
                <w:rFonts w:ascii="Century Gothic" w:hAnsi="Century Gothic" w:cs="Helvetica"/>
                <w:sz w:val="22"/>
                <w:szCs w:val="22"/>
              </w:rPr>
              <w:t>is needed.  The hydrogen comes from NADPH</w:t>
            </w:r>
            <w:r w:rsidR="00A344CB" w:rsidRPr="00A344CB">
              <w:rPr>
                <w:rFonts w:ascii="Century Gothic" w:hAnsi="Century Gothic" w:cs="Helvetica"/>
                <w:sz w:val="22"/>
                <w:szCs w:val="22"/>
              </w:rPr>
              <w:t>.</w:t>
            </w:r>
          </w:p>
        </w:tc>
        <w:tc>
          <w:tcPr>
            <w:tcW w:w="5990" w:type="dxa"/>
            <w:vMerge/>
          </w:tcPr>
          <w:p w14:paraId="6F864366" w14:textId="77777777" w:rsidR="00BE7B02" w:rsidRDefault="00BE7B02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  <w:tr w:rsidR="00A344CB" w14:paraId="069D176E" w14:textId="77777777" w:rsidTr="00972DA8">
        <w:trPr>
          <w:trHeight w:val="771"/>
        </w:trPr>
        <w:tc>
          <w:tcPr>
            <w:tcW w:w="5086" w:type="dxa"/>
          </w:tcPr>
          <w:p w14:paraId="7A005D4D" w14:textId="61E2F296" w:rsidR="00A344CB" w:rsidRPr="00A344CB" w:rsidRDefault="00A344CB" w:rsidP="00A344C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sz w:val="22"/>
                <w:szCs w:val="22"/>
              </w:rPr>
            </w:pPr>
            <w:r w:rsidRPr="00972DA8">
              <w:rPr>
                <w:rFonts w:ascii="Century Gothic" w:hAnsi="Century Gothic" w:cs="Helvetica"/>
                <w:sz w:val="20"/>
                <w:szCs w:val="20"/>
              </w:rPr>
              <w:t xml:space="preserve">To release the energy (electrons) into glucose, the H+ atom is split from NADPH and ATP loses a phosphate, resulting in new molecules: </w:t>
            </w:r>
            <w:r w:rsidRPr="00972DA8">
              <w:rPr>
                <w:rFonts w:ascii="Century Gothic" w:hAnsi="Century Gothic" w:cs="Helvetica"/>
                <w:b/>
                <w:sz w:val="20"/>
                <w:szCs w:val="20"/>
              </w:rPr>
              <w:t>NADP+</w:t>
            </w:r>
            <w:r w:rsidRPr="00972DA8">
              <w:rPr>
                <w:rFonts w:ascii="Century Gothic" w:hAnsi="Century Gothic" w:cs="Helvetica"/>
                <w:sz w:val="20"/>
                <w:szCs w:val="20"/>
              </w:rPr>
              <w:t xml:space="preserve"> and </w:t>
            </w:r>
            <w:r w:rsidRPr="00972DA8">
              <w:rPr>
                <w:rFonts w:ascii="Century Gothic" w:hAnsi="Century Gothic" w:cs="Helvetica"/>
                <w:b/>
                <w:sz w:val="20"/>
                <w:szCs w:val="20"/>
              </w:rPr>
              <w:t>ADP</w:t>
            </w:r>
            <w:r w:rsidRPr="00972DA8">
              <w:rPr>
                <w:rFonts w:ascii="Century Gothic" w:hAnsi="Century Gothic" w:cs="Helvetica"/>
                <w:sz w:val="20"/>
                <w:szCs w:val="20"/>
              </w:rPr>
              <w:t>.  These return to the light reactions to be recharged. The charged electrons are used to make the</w:t>
            </w:r>
            <w:r w:rsidRPr="00A344CB">
              <w:rPr>
                <w:rFonts w:ascii="Century Gothic" w:hAnsi="Century Gothic" w:cs="Helvetica"/>
                <w:sz w:val="22"/>
                <w:szCs w:val="22"/>
              </w:rPr>
              <w:t xml:space="preserve"> </w:t>
            </w:r>
            <w:bookmarkStart w:id="0" w:name="_GoBack"/>
            <w:r w:rsidRPr="00972DA8">
              <w:rPr>
                <w:rFonts w:ascii="Century Gothic" w:hAnsi="Century Gothic" w:cs="Helvetica"/>
                <w:sz w:val="20"/>
                <w:szCs w:val="20"/>
              </w:rPr>
              <w:t>bonds in glucose.</w:t>
            </w:r>
            <w:bookmarkEnd w:id="0"/>
          </w:p>
        </w:tc>
        <w:tc>
          <w:tcPr>
            <w:tcW w:w="5990" w:type="dxa"/>
            <w:vMerge/>
          </w:tcPr>
          <w:p w14:paraId="7B084071" w14:textId="77777777" w:rsidR="00A344CB" w:rsidRDefault="00A344CB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</w:tbl>
    <w:p w14:paraId="576D97FF" w14:textId="77777777" w:rsidR="005F65BE" w:rsidRPr="002F2AD0" w:rsidRDefault="005F65BE">
      <w:pPr>
        <w:rPr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58"/>
        <w:gridCol w:w="5958"/>
      </w:tblGrid>
      <w:tr w:rsidR="004441E4" w14:paraId="75CFD7A4" w14:textId="77777777" w:rsidTr="00662591">
        <w:tc>
          <w:tcPr>
            <w:tcW w:w="5058" w:type="dxa"/>
            <w:shd w:val="clear" w:color="auto" w:fill="EBFAD2" w:themeFill="accent2" w:themeFillTint="33"/>
          </w:tcPr>
          <w:p w14:paraId="1E284F1A" w14:textId="77777777" w:rsidR="004441E4" w:rsidRPr="00662591" w:rsidRDefault="004441E4" w:rsidP="004441E4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  <w:color w:val="064573" w:themeColor="accent3" w:themeShade="80"/>
              </w:rPr>
            </w:pPr>
            <w:r w:rsidRPr="00662591">
              <w:rPr>
                <w:rFonts w:ascii="Century Gothic" w:hAnsi="Century Gothic" w:cs="Helvetica"/>
                <w:b/>
                <w:color w:val="064573" w:themeColor="accent3" w:themeShade="80"/>
              </w:rPr>
              <w:lastRenderedPageBreak/>
              <w:t>Cellular Respiration: In the Cytoplasm</w:t>
            </w:r>
          </w:p>
        </w:tc>
        <w:tc>
          <w:tcPr>
            <w:tcW w:w="5958" w:type="dxa"/>
            <w:shd w:val="clear" w:color="auto" w:fill="064573" w:themeFill="accent3" w:themeFillShade="80"/>
          </w:tcPr>
          <w:p w14:paraId="36730692" w14:textId="1F3D2CDC" w:rsidR="004441E4" w:rsidRPr="004441E4" w:rsidRDefault="004441E4" w:rsidP="004441E4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  <w:color w:val="FFFFFF" w:themeColor="background1"/>
              </w:rPr>
            </w:pPr>
            <w:r w:rsidRPr="004441E4">
              <w:rPr>
                <w:rFonts w:ascii="Century Gothic" w:hAnsi="Century Gothic" w:cs="Helvetica"/>
                <w:b/>
                <w:color w:val="FFFFFF" w:themeColor="background1"/>
              </w:rPr>
              <w:t>Response</w:t>
            </w:r>
          </w:p>
        </w:tc>
      </w:tr>
      <w:tr w:rsidR="00C15C64" w14:paraId="643BCD96" w14:textId="77777777" w:rsidTr="00662591">
        <w:tc>
          <w:tcPr>
            <w:tcW w:w="5058" w:type="dxa"/>
            <w:shd w:val="clear" w:color="auto" w:fill="D9D9D9" w:themeFill="background1" w:themeFillShade="D9"/>
          </w:tcPr>
          <w:p w14:paraId="1FC5BF48" w14:textId="3D7ED4F8" w:rsidR="00C15C64" w:rsidRPr="00C15C64" w:rsidRDefault="00C15C64" w:rsidP="00C15C64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</w:rPr>
            </w:pPr>
            <w:r w:rsidRPr="00C15C64">
              <w:rPr>
                <w:rFonts w:ascii="Century Gothic" w:hAnsi="Century Gothic" w:cs="Helvetica"/>
                <w:b/>
              </w:rPr>
              <w:t>1.  Splitting Glucose</w:t>
            </w:r>
          </w:p>
        </w:tc>
        <w:tc>
          <w:tcPr>
            <w:tcW w:w="5958" w:type="dxa"/>
            <w:vMerge w:val="restart"/>
          </w:tcPr>
          <w:p w14:paraId="6A41730B" w14:textId="77777777" w:rsidR="00C15C64" w:rsidRDefault="00C15C64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proofErr w:type="gramStart"/>
            <w:r>
              <w:rPr>
                <w:rFonts w:ascii="Century Gothic" w:hAnsi="Century Gothic" w:cs="Helvetica"/>
                <w:i/>
                <w:sz w:val="20"/>
                <w:szCs w:val="20"/>
              </w:rPr>
              <w:t>l.  How</w:t>
            </w:r>
            <w:proofErr w:type="gramEnd"/>
            <w:r>
              <w:rPr>
                <w:rFonts w:ascii="Century Gothic" w:hAnsi="Century Gothic" w:cs="Helvetica"/>
                <w:i/>
                <w:sz w:val="20"/>
                <w:szCs w:val="20"/>
              </w:rPr>
              <w:t xml:space="preserve"> can you get glucose into your body?</w:t>
            </w:r>
          </w:p>
          <w:p w14:paraId="6BE75B23" w14:textId="77777777" w:rsidR="00C15C64" w:rsidRDefault="00C15C64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5A04E5E" w14:textId="77777777" w:rsidR="00C15C64" w:rsidRDefault="00C15C64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11EB4158" w14:textId="77777777" w:rsidR="00C15C64" w:rsidRDefault="00C15C64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0047F983" w14:textId="0936949B" w:rsidR="00C15C64" w:rsidRDefault="00C15C64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m.  What is the purpose of glycolysis?</w:t>
            </w:r>
          </w:p>
        </w:tc>
      </w:tr>
      <w:tr w:rsidR="00C15C64" w14:paraId="7BE9ACD2" w14:textId="77777777" w:rsidTr="00B1644D">
        <w:tc>
          <w:tcPr>
            <w:tcW w:w="5058" w:type="dxa"/>
          </w:tcPr>
          <w:p w14:paraId="180F815C" w14:textId="07F66937" w:rsidR="00C15C64" w:rsidRPr="004441E4" w:rsidRDefault="00C15C64" w:rsidP="0066259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sz w:val="22"/>
                <w:szCs w:val="22"/>
              </w:rPr>
            </w:pPr>
            <w:r w:rsidRPr="004441E4">
              <w:rPr>
                <w:rFonts w:ascii="Century Gothic" w:hAnsi="Century Gothic" w:cs="Helvetica"/>
                <w:sz w:val="22"/>
                <w:szCs w:val="22"/>
              </w:rPr>
              <w:t>When an organism consumes a plant</w:t>
            </w:r>
            <w:r w:rsidR="00662591">
              <w:rPr>
                <w:rFonts w:ascii="Century Gothic" w:hAnsi="Century Gothic" w:cs="Helvetica"/>
                <w:sz w:val="22"/>
                <w:szCs w:val="22"/>
              </w:rPr>
              <w:t>,</w:t>
            </w:r>
            <w:r w:rsidRPr="004441E4">
              <w:rPr>
                <w:rFonts w:ascii="Century Gothic" w:hAnsi="Century Gothic" w:cs="Helvetica"/>
                <w:sz w:val="22"/>
                <w:szCs w:val="22"/>
              </w:rPr>
              <w:t xml:space="preserve"> </w:t>
            </w:r>
            <w:r w:rsidR="00662591">
              <w:rPr>
                <w:rFonts w:ascii="Century Gothic" w:hAnsi="Century Gothic" w:cs="Helvetica"/>
                <w:sz w:val="22"/>
                <w:szCs w:val="22"/>
              </w:rPr>
              <w:t>it is</w:t>
            </w:r>
            <w:r w:rsidRPr="004441E4">
              <w:rPr>
                <w:rFonts w:ascii="Century Gothic" w:hAnsi="Century Gothic" w:cs="Helvetica"/>
                <w:sz w:val="22"/>
                <w:szCs w:val="22"/>
              </w:rPr>
              <w:t xml:space="preserve"> taking in the glucose that conta</w:t>
            </w:r>
            <w:r>
              <w:rPr>
                <w:rFonts w:ascii="Century Gothic" w:hAnsi="Century Gothic" w:cs="Helvetica"/>
                <w:sz w:val="22"/>
                <w:szCs w:val="22"/>
              </w:rPr>
              <w:t>ins the</w:t>
            </w:r>
            <w:r w:rsidRPr="004441E4">
              <w:rPr>
                <w:rFonts w:ascii="Century Gothic" w:hAnsi="Century Gothic" w:cs="Helvetica"/>
                <w:sz w:val="22"/>
                <w:szCs w:val="22"/>
              </w:rPr>
              <w:t xml:space="preserve"> charged electrons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 from sunlight.</w:t>
            </w:r>
          </w:p>
        </w:tc>
        <w:tc>
          <w:tcPr>
            <w:tcW w:w="5958" w:type="dxa"/>
            <w:vMerge/>
          </w:tcPr>
          <w:p w14:paraId="25E27686" w14:textId="6A8E257F" w:rsidR="00C15C64" w:rsidRPr="005F18C7" w:rsidRDefault="00C15C64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</w:tc>
      </w:tr>
      <w:tr w:rsidR="00C15C64" w14:paraId="6D07571C" w14:textId="77777777" w:rsidTr="00B1644D">
        <w:tc>
          <w:tcPr>
            <w:tcW w:w="5058" w:type="dxa"/>
          </w:tcPr>
          <w:p w14:paraId="27951AF7" w14:textId="3EC8D165" w:rsidR="00C15C64" w:rsidRPr="004441E4" w:rsidRDefault="00C15C64" w:rsidP="00DC764A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sz w:val="22"/>
                <w:szCs w:val="22"/>
              </w:rPr>
            </w:pPr>
            <w:r>
              <w:rPr>
                <w:rFonts w:ascii="Century Gothic" w:hAnsi="Century Gothic" w:cs="Helvetica"/>
                <w:sz w:val="22"/>
                <w:szCs w:val="22"/>
              </w:rPr>
              <w:t xml:space="preserve">In a process called </w:t>
            </w:r>
            <w:r w:rsidRPr="005F18C7">
              <w:rPr>
                <w:rFonts w:ascii="Century Gothic" w:hAnsi="Century Gothic" w:cs="Helvetica"/>
                <w:b/>
                <w:sz w:val="22"/>
                <w:szCs w:val="22"/>
              </w:rPr>
              <w:t>glycolysis</w:t>
            </w:r>
            <w:r>
              <w:rPr>
                <w:rFonts w:ascii="Century Gothic" w:hAnsi="Century Gothic" w:cs="Helvetica"/>
                <w:b/>
                <w:sz w:val="22"/>
                <w:szCs w:val="22"/>
              </w:rPr>
              <w:t xml:space="preserve">, </w:t>
            </w:r>
            <w:r w:rsidRPr="00411981">
              <w:rPr>
                <w:rFonts w:ascii="Century Gothic" w:hAnsi="Century Gothic" w:cs="Helvetica"/>
                <w:b/>
                <w:sz w:val="22"/>
                <w:szCs w:val="22"/>
              </w:rPr>
              <w:t>glucose</w:t>
            </w:r>
            <w:r w:rsidRPr="004441E4">
              <w:rPr>
                <w:rFonts w:ascii="Century Gothic" w:hAnsi="Century Gothic" w:cs="Helvetica"/>
                <w:sz w:val="22"/>
                <w:szCs w:val="22"/>
              </w:rPr>
              <w:t xml:space="preserve"> e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nters the mitochondria and is split in two to form a simpler molecule called </w:t>
            </w:r>
            <w:r w:rsidRPr="005F18C7">
              <w:rPr>
                <w:rFonts w:ascii="Century Gothic" w:hAnsi="Century Gothic" w:cs="Helvetica"/>
                <w:b/>
                <w:sz w:val="22"/>
                <w:szCs w:val="22"/>
              </w:rPr>
              <w:t>pyruvate</w:t>
            </w:r>
            <w:r>
              <w:rPr>
                <w:rFonts w:ascii="Century Gothic" w:hAnsi="Century Gothic" w:cs="Helvetica"/>
                <w:sz w:val="22"/>
                <w:szCs w:val="22"/>
              </w:rPr>
              <w:t>.</w:t>
            </w:r>
            <w:r w:rsidRPr="004441E4">
              <w:rPr>
                <w:rFonts w:ascii="Century Gothic" w:hAnsi="Century Gothic" w:cs="Helvetica"/>
                <w:sz w:val="22"/>
                <w:szCs w:val="22"/>
              </w:rPr>
              <w:t xml:space="preserve">  </w:t>
            </w:r>
          </w:p>
        </w:tc>
        <w:tc>
          <w:tcPr>
            <w:tcW w:w="5958" w:type="dxa"/>
            <w:vMerge/>
          </w:tcPr>
          <w:p w14:paraId="1E3832F3" w14:textId="77777777" w:rsidR="00C15C64" w:rsidRDefault="00C15C64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  <w:tr w:rsidR="00C15C64" w14:paraId="7A6B8AEC" w14:textId="77777777" w:rsidTr="00B1644D">
        <w:tc>
          <w:tcPr>
            <w:tcW w:w="5058" w:type="dxa"/>
          </w:tcPr>
          <w:p w14:paraId="732C04BC" w14:textId="1A3FEDA3" w:rsidR="00C15C64" w:rsidRDefault="00C15C64" w:rsidP="00DC764A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sz w:val="22"/>
                <w:szCs w:val="22"/>
              </w:rPr>
            </w:pPr>
            <w:r w:rsidRPr="004441E4">
              <w:rPr>
                <w:rFonts w:ascii="Century Gothic" w:hAnsi="Century Gothic" w:cs="Helvetica"/>
                <w:sz w:val="22"/>
                <w:szCs w:val="22"/>
              </w:rPr>
              <w:t>A small amount of the energy that was s</w:t>
            </w:r>
            <w:r>
              <w:rPr>
                <w:rFonts w:ascii="Century Gothic" w:hAnsi="Century Gothic" w:cs="Helvetica"/>
                <w:sz w:val="22"/>
                <w:szCs w:val="22"/>
              </w:rPr>
              <w:t>tored in glucose is</w:t>
            </w:r>
            <w:r w:rsidRPr="004441E4">
              <w:rPr>
                <w:rFonts w:ascii="Century Gothic" w:hAnsi="Century Gothic" w:cs="Helvetica"/>
                <w:sz w:val="22"/>
                <w:szCs w:val="22"/>
              </w:rPr>
              <w:t xml:space="preserve"> stored in </w:t>
            </w:r>
            <w:r w:rsidRPr="005F18C7">
              <w:rPr>
                <w:rFonts w:ascii="Century Gothic" w:hAnsi="Century Gothic" w:cs="Helvetica"/>
                <w:b/>
                <w:sz w:val="22"/>
                <w:szCs w:val="22"/>
              </w:rPr>
              <w:t>ATP</w:t>
            </w:r>
            <w:r w:rsidRPr="004441E4">
              <w:rPr>
                <w:rFonts w:ascii="Century Gothic" w:hAnsi="Century Gothic" w:cs="Helvetica"/>
                <w:sz w:val="22"/>
                <w:szCs w:val="22"/>
              </w:rPr>
              <w:t>.</w:t>
            </w:r>
          </w:p>
        </w:tc>
        <w:tc>
          <w:tcPr>
            <w:tcW w:w="5958" w:type="dxa"/>
            <w:vMerge/>
          </w:tcPr>
          <w:p w14:paraId="7ABE87C5" w14:textId="77777777" w:rsidR="00C15C64" w:rsidRDefault="00C15C64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</w:tbl>
    <w:p w14:paraId="236B490A" w14:textId="77777777" w:rsidR="002F2AD0" w:rsidRPr="002F2AD0" w:rsidRDefault="002F2AD0">
      <w:pPr>
        <w:rPr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76"/>
        <w:gridCol w:w="5743"/>
      </w:tblGrid>
      <w:tr w:rsidR="004441E4" w14:paraId="70B9BAE9" w14:textId="77777777" w:rsidTr="00972DA8">
        <w:trPr>
          <w:trHeight w:val="108"/>
        </w:trPr>
        <w:tc>
          <w:tcPr>
            <w:tcW w:w="4876" w:type="dxa"/>
            <w:shd w:val="clear" w:color="auto" w:fill="EBFAD2" w:themeFill="accent2" w:themeFillTint="33"/>
          </w:tcPr>
          <w:p w14:paraId="205C8C1E" w14:textId="77777777" w:rsidR="004441E4" w:rsidRPr="00662591" w:rsidRDefault="004441E4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b/>
                <w:color w:val="064573" w:themeColor="accent3" w:themeShade="80"/>
              </w:rPr>
            </w:pPr>
            <w:r w:rsidRPr="00662591">
              <w:rPr>
                <w:rFonts w:ascii="Century Gothic" w:hAnsi="Century Gothic" w:cs="Helvetica"/>
                <w:b/>
                <w:color w:val="064573" w:themeColor="accent3" w:themeShade="80"/>
              </w:rPr>
              <w:t>Cellular Respiration: In the Mitochondria</w:t>
            </w:r>
          </w:p>
        </w:tc>
        <w:tc>
          <w:tcPr>
            <w:tcW w:w="5743" w:type="dxa"/>
            <w:shd w:val="clear" w:color="auto" w:fill="064573" w:themeFill="accent3" w:themeFillShade="80"/>
          </w:tcPr>
          <w:p w14:paraId="21205716" w14:textId="792BC54E" w:rsidR="004441E4" w:rsidRPr="004441E4" w:rsidRDefault="004441E4" w:rsidP="004441E4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  <w:color w:val="FFFFFF" w:themeColor="background1"/>
              </w:rPr>
            </w:pPr>
            <w:r w:rsidRPr="004441E4">
              <w:rPr>
                <w:rFonts w:ascii="Century Gothic" w:hAnsi="Century Gothic" w:cs="Helvetica"/>
                <w:b/>
                <w:color w:val="FFFFFF" w:themeColor="background1"/>
              </w:rPr>
              <w:t>Response</w:t>
            </w:r>
          </w:p>
        </w:tc>
      </w:tr>
      <w:tr w:rsidR="00DC764A" w14:paraId="53415771" w14:textId="77777777" w:rsidTr="00972DA8">
        <w:trPr>
          <w:trHeight w:val="222"/>
        </w:trPr>
        <w:tc>
          <w:tcPr>
            <w:tcW w:w="4876" w:type="dxa"/>
            <w:shd w:val="clear" w:color="auto" w:fill="D9D9D9" w:themeFill="background1" w:themeFillShade="D9"/>
          </w:tcPr>
          <w:p w14:paraId="43C371B0" w14:textId="01C35808" w:rsidR="00DC764A" w:rsidRDefault="00C15C64" w:rsidP="005F18C7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</w:rPr>
            </w:pPr>
            <w:r>
              <w:rPr>
                <w:rFonts w:ascii="Century Gothic" w:hAnsi="Century Gothic" w:cs="Helvetica"/>
                <w:b/>
              </w:rPr>
              <w:t>2</w:t>
            </w:r>
            <w:r w:rsidR="00DC764A">
              <w:rPr>
                <w:rFonts w:ascii="Century Gothic" w:hAnsi="Century Gothic" w:cs="Helvetica"/>
                <w:b/>
              </w:rPr>
              <w:t xml:space="preserve">.  Transferring </w:t>
            </w:r>
            <w:r w:rsidR="00DC764A" w:rsidRPr="005F18C7">
              <w:rPr>
                <w:rFonts w:ascii="Century Gothic" w:hAnsi="Century Gothic" w:cs="Helvetica"/>
                <w:b/>
              </w:rPr>
              <w:t xml:space="preserve">the Energy/Electrons </w:t>
            </w:r>
          </w:p>
          <w:p w14:paraId="63F1476B" w14:textId="2FD7DB87" w:rsidR="00DC764A" w:rsidRPr="005F18C7" w:rsidRDefault="00DC764A" w:rsidP="005F18C7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</w:rPr>
            </w:pPr>
            <w:r w:rsidRPr="005F18C7">
              <w:rPr>
                <w:rFonts w:ascii="Century Gothic" w:hAnsi="Century Gothic" w:cs="Helvetica"/>
                <w:b/>
              </w:rPr>
              <w:t xml:space="preserve">From </w:t>
            </w:r>
            <w:r>
              <w:rPr>
                <w:rFonts w:ascii="Century Gothic" w:hAnsi="Century Gothic" w:cs="Helvetica"/>
                <w:b/>
              </w:rPr>
              <w:t>Pyruvate</w:t>
            </w:r>
          </w:p>
        </w:tc>
        <w:tc>
          <w:tcPr>
            <w:tcW w:w="5743" w:type="dxa"/>
            <w:vMerge w:val="restart"/>
          </w:tcPr>
          <w:p w14:paraId="55E9E5A3" w14:textId="77777777" w:rsidR="00DC764A" w:rsidRDefault="00A7140E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n. What is pyruvate?</w:t>
            </w:r>
          </w:p>
          <w:p w14:paraId="7F1E5424" w14:textId="77777777" w:rsidR="00A7140E" w:rsidRDefault="00A7140E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66FA1100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26B2B68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7128BE2C" w14:textId="77777777" w:rsidR="00A7140E" w:rsidRDefault="00A7140E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o.  What is the purpose of the Krebs cycle?</w:t>
            </w:r>
          </w:p>
          <w:p w14:paraId="076A5B9B" w14:textId="77777777" w:rsidR="00A7140E" w:rsidRDefault="00A7140E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046CF8AC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638C8153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04A38C0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0B19058C" w14:textId="77777777" w:rsidR="00A7140E" w:rsidRDefault="00A7140E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p.  The CO</w:t>
            </w:r>
            <w:r w:rsidRPr="00A7140E">
              <w:rPr>
                <w:rFonts w:ascii="Century Gothic" w:hAnsi="Century Gothic" w:cs="Helvetica"/>
                <w:i/>
                <w:sz w:val="20"/>
                <w:szCs w:val="20"/>
                <w:vertAlign w:val="subscript"/>
              </w:rPr>
              <w:t>2</w:t>
            </w:r>
            <w:r>
              <w:rPr>
                <w:rFonts w:ascii="Century Gothic" w:hAnsi="Century Gothic" w:cs="Helvetica"/>
                <w:i/>
                <w:sz w:val="20"/>
                <w:szCs w:val="20"/>
              </w:rPr>
              <w:t xml:space="preserve"> comes from:</w:t>
            </w:r>
          </w:p>
          <w:p w14:paraId="59F6761E" w14:textId="77777777" w:rsidR="00A7140E" w:rsidRDefault="00A7140E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05906DDE" w14:textId="77777777" w:rsidR="003E4243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5A6FF14B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36466386" w14:textId="7B5CB7C3" w:rsidR="00A7140E" w:rsidRDefault="00A7140E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q.  What is the purpose of the electron transport chain?</w:t>
            </w:r>
          </w:p>
          <w:p w14:paraId="491104A5" w14:textId="77777777" w:rsidR="00A7140E" w:rsidRDefault="00A7140E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1388B865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7F16AE9D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F02B53E" w14:textId="77777777" w:rsidR="00A7140E" w:rsidRDefault="00A7140E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r.  How many ATP are produced in the electron transport chain?</w:t>
            </w:r>
          </w:p>
          <w:p w14:paraId="15EFD9AD" w14:textId="77777777" w:rsidR="00A7140E" w:rsidRDefault="00A7140E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435B885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10D37F25" w14:textId="77777777" w:rsidR="003E4243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53CC6CEF" w14:textId="77777777" w:rsidR="00A7140E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s.  How do NADH and FADH</w:t>
            </w:r>
            <w:r w:rsidRPr="00331693">
              <w:rPr>
                <w:rFonts w:ascii="Century Gothic" w:hAnsi="Century Gothic" w:cs="Helvetica"/>
                <w:i/>
                <w:sz w:val="20"/>
                <w:szCs w:val="20"/>
                <w:vertAlign w:val="subscript"/>
              </w:rPr>
              <w:t>2</w:t>
            </w:r>
            <w:r>
              <w:rPr>
                <w:rFonts w:ascii="Century Gothic" w:hAnsi="Century Gothic" w:cs="Helvetica"/>
                <w:i/>
                <w:sz w:val="20"/>
                <w:szCs w:val="20"/>
              </w:rPr>
              <w:t xml:space="preserve"> result in NAD+ and FAD+</w:t>
            </w:r>
            <w:r w:rsidR="00A7140E">
              <w:rPr>
                <w:rFonts w:ascii="Century Gothic" w:hAnsi="Century Gothic" w:cs="Helvetica"/>
                <w:i/>
                <w:sz w:val="20"/>
                <w:szCs w:val="20"/>
              </w:rPr>
              <w:t>?</w:t>
            </w:r>
          </w:p>
          <w:p w14:paraId="647BFD5D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3BF486FB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44AB213F" w14:textId="77777777" w:rsidR="003E4243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EEB1BA8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040A890B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t.  We breathe in oxygen to be used in cellular respiration.  How is oxygen (O</w:t>
            </w:r>
            <w:r w:rsidRPr="00331693">
              <w:rPr>
                <w:rFonts w:ascii="Century Gothic" w:hAnsi="Century Gothic" w:cs="Helvetica"/>
                <w:i/>
                <w:sz w:val="20"/>
                <w:szCs w:val="20"/>
                <w:vertAlign w:val="subscript"/>
              </w:rPr>
              <w:t>2</w:t>
            </w:r>
            <w:r>
              <w:rPr>
                <w:rFonts w:ascii="Century Gothic" w:hAnsi="Century Gothic" w:cs="Helvetica"/>
                <w:i/>
                <w:sz w:val="20"/>
                <w:szCs w:val="20"/>
              </w:rPr>
              <w:t>) actually used?</w:t>
            </w:r>
          </w:p>
          <w:p w14:paraId="23381DBA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0C90D905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1CC16956" w14:textId="77777777" w:rsidR="003E4243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71DD085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u.  Our body heat comes from:</w:t>
            </w:r>
          </w:p>
          <w:p w14:paraId="3DD5431A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BE25841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5607B60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74275429" w14:textId="77777777" w:rsidR="003E4243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42F2D93D" w14:textId="77777777" w:rsidR="00331693" w:rsidRDefault="0033169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>
              <w:rPr>
                <w:rFonts w:ascii="Century Gothic" w:hAnsi="Century Gothic" w:cs="Helvetica"/>
                <w:i/>
                <w:sz w:val="20"/>
                <w:szCs w:val="20"/>
              </w:rPr>
              <w:t>v.  What is the purpose of ATP?</w:t>
            </w:r>
          </w:p>
          <w:p w14:paraId="7984E08F" w14:textId="77777777" w:rsidR="003E4243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79A7C143" w14:textId="77777777" w:rsidR="003E4243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33AE1629" w14:textId="77777777" w:rsidR="003E4243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3A4DBC66" w14:textId="397C0C8B" w:rsidR="003E4243" w:rsidRPr="00440E8C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</w:tc>
      </w:tr>
      <w:tr w:rsidR="00DC764A" w14:paraId="47D956B7" w14:textId="77777777" w:rsidTr="00972DA8">
        <w:trPr>
          <w:trHeight w:val="635"/>
        </w:trPr>
        <w:tc>
          <w:tcPr>
            <w:tcW w:w="4876" w:type="dxa"/>
          </w:tcPr>
          <w:p w14:paraId="3AFFEE31" w14:textId="4564DA21" w:rsidR="00DC764A" w:rsidRPr="005F18C7" w:rsidRDefault="00DC764A" w:rsidP="00D4426D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sz w:val="22"/>
                <w:szCs w:val="22"/>
              </w:rPr>
            </w:pPr>
            <w:r w:rsidRPr="00036E39">
              <w:rPr>
                <w:rFonts w:ascii="Century Gothic" w:hAnsi="Century Gothic" w:cs="Helvetica"/>
                <w:b/>
                <w:sz w:val="22"/>
                <w:szCs w:val="22"/>
              </w:rPr>
              <w:t>Pyruvate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 enters the mitochondria and into the </w:t>
            </w:r>
            <w:r w:rsidRPr="005F18C7">
              <w:rPr>
                <w:rFonts w:ascii="Century Gothic" w:hAnsi="Century Gothic" w:cs="Helvetica"/>
                <w:b/>
                <w:sz w:val="22"/>
                <w:szCs w:val="22"/>
              </w:rPr>
              <w:t>Krebs cycle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>.  The Krebs cycle goes through a series of chemical reactions that b</w:t>
            </w:r>
            <w:r>
              <w:rPr>
                <w:rFonts w:ascii="Century Gothic" w:hAnsi="Century Gothic" w:cs="Helvetica"/>
                <w:sz w:val="22"/>
                <w:szCs w:val="22"/>
              </w:rPr>
              <w:t>reaks apart the bonds in pyruvate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 and stores the energy from those bonds in a molecule called </w:t>
            </w:r>
            <w:r w:rsidRPr="00036E39">
              <w:rPr>
                <w:rFonts w:ascii="Century Gothic" w:hAnsi="Century Gothic" w:cs="Helvetica"/>
                <w:b/>
                <w:sz w:val="22"/>
                <w:szCs w:val="22"/>
              </w:rPr>
              <w:t>NADH</w:t>
            </w:r>
            <w:r>
              <w:rPr>
                <w:rFonts w:ascii="Century Gothic" w:hAnsi="Century Gothic" w:cs="Helvetica"/>
                <w:b/>
                <w:sz w:val="22"/>
                <w:szCs w:val="22"/>
              </w:rPr>
              <w:t>, FADH</w:t>
            </w:r>
            <w:r w:rsidRPr="00036E39">
              <w:rPr>
                <w:rFonts w:ascii="Century Gothic" w:hAnsi="Century Gothic" w:cs="Helvetica"/>
                <w:b/>
                <w:sz w:val="22"/>
                <w:szCs w:val="22"/>
                <w:vertAlign w:val="subscript"/>
              </w:rPr>
              <w:t>2</w:t>
            </w:r>
            <w:r>
              <w:rPr>
                <w:rFonts w:ascii="Century Gothic" w:hAnsi="Century Gothic" w:cs="Helvetica"/>
                <w:b/>
                <w:sz w:val="22"/>
                <w:szCs w:val="22"/>
              </w:rPr>
              <w:t>,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 and</w:t>
            </w:r>
            <w:r w:rsidRPr="00036E39">
              <w:rPr>
                <w:rFonts w:ascii="Century Gothic" w:hAnsi="Century Gothic" w:cs="Helvetica"/>
                <w:b/>
                <w:sz w:val="22"/>
                <w:szCs w:val="22"/>
              </w:rPr>
              <w:t xml:space="preserve"> </w:t>
            </w:r>
            <w:r>
              <w:rPr>
                <w:rFonts w:ascii="Century Gothic" w:hAnsi="Century Gothic" w:cs="Helvetica"/>
                <w:b/>
                <w:sz w:val="22"/>
                <w:szCs w:val="22"/>
              </w:rPr>
              <w:t xml:space="preserve">2 </w:t>
            </w:r>
            <w:r w:rsidRPr="00036E39">
              <w:rPr>
                <w:rFonts w:ascii="Century Gothic" w:hAnsi="Century Gothic" w:cs="Helvetica"/>
                <w:b/>
                <w:sz w:val="22"/>
                <w:szCs w:val="22"/>
              </w:rPr>
              <w:t>ATP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.  </w:t>
            </w:r>
          </w:p>
        </w:tc>
        <w:tc>
          <w:tcPr>
            <w:tcW w:w="5743" w:type="dxa"/>
            <w:vMerge/>
          </w:tcPr>
          <w:p w14:paraId="0761A3E6" w14:textId="77777777" w:rsidR="00DC764A" w:rsidRDefault="00DC764A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  <w:tr w:rsidR="00DC764A" w14:paraId="647DD763" w14:textId="77777777" w:rsidTr="00972DA8">
        <w:trPr>
          <w:trHeight w:val="308"/>
        </w:trPr>
        <w:tc>
          <w:tcPr>
            <w:tcW w:w="4876" w:type="dxa"/>
          </w:tcPr>
          <w:p w14:paraId="029FC094" w14:textId="2DD8C671" w:rsidR="00DC764A" w:rsidRPr="00036E39" w:rsidRDefault="00DC764A" w:rsidP="00D4426D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b/>
                <w:sz w:val="22"/>
                <w:szCs w:val="22"/>
              </w:rPr>
            </w:pPr>
            <w:r w:rsidRPr="00036E39">
              <w:rPr>
                <w:rFonts w:ascii="Century Gothic" w:hAnsi="Century Gothic" w:cs="Helvetica"/>
                <w:b/>
                <w:sz w:val="22"/>
                <w:szCs w:val="22"/>
              </w:rPr>
              <w:t>CO</w:t>
            </w:r>
            <w:r w:rsidRPr="00036E39">
              <w:rPr>
                <w:rFonts w:ascii="Century Gothic" w:hAnsi="Century Gothic" w:cs="Helvetica"/>
                <w:b/>
                <w:sz w:val="22"/>
                <w:szCs w:val="22"/>
                <w:vertAlign w:val="subscript"/>
              </w:rPr>
              <w:t>2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 is produced as a by-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>produc</w:t>
            </w:r>
            <w:r w:rsidR="00662591">
              <w:rPr>
                <w:rFonts w:ascii="Century Gothic" w:hAnsi="Century Gothic" w:cs="Helvetica"/>
                <w:sz w:val="22"/>
                <w:szCs w:val="22"/>
              </w:rPr>
              <w:t xml:space="preserve">t 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>and released where it can be used by plants in photosynthesis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 to create glucose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>.</w:t>
            </w:r>
          </w:p>
        </w:tc>
        <w:tc>
          <w:tcPr>
            <w:tcW w:w="5743" w:type="dxa"/>
            <w:vMerge/>
          </w:tcPr>
          <w:p w14:paraId="45ABA24A" w14:textId="77777777" w:rsidR="00DC764A" w:rsidRDefault="00DC764A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  <w:tr w:rsidR="00DC764A" w14:paraId="3071E6B1" w14:textId="77777777" w:rsidTr="00972DA8">
        <w:trPr>
          <w:trHeight w:val="218"/>
        </w:trPr>
        <w:tc>
          <w:tcPr>
            <w:tcW w:w="4876" w:type="dxa"/>
            <w:shd w:val="clear" w:color="auto" w:fill="D9D9D9" w:themeFill="background1" w:themeFillShade="D9"/>
          </w:tcPr>
          <w:p w14:paraId="5FEFB1DE" w14:textId="428A1CEE" w:rsidR="00DC764A" w:rsidRPr="00036E39" w:rsidRDefault="00C15C64" w:rsidP="00036E39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  <w:sz w:val="22"/>
                <w:szCs w:val="22"/>
              </w:rPr>
            </w:pPr>
            <w:r>
              <w:rPr>
                <w:rFonts w:ascii="Century Gothic" w:hAnsi="Century Gothic" w:cs="Helvetica"/>
                <w:b/>
                <w:sz w:val="22"/>
                <w:szCs w:val="22"/>
              </w:rPr>
              <w:t>3</w:t>
            </w:r>
            <w:r w:rsidR="00DC764A" w:rsidRPr="00036E39">
              <w:rPr>
                <w:rFonts w:ascii="Century Gothic" w:hAnsi="Century Gothic" w:cs="Helvetica"/>
                <w:b/>
              </w:rPr>
              <w:t xml:space="preserve">.  The Electron Transport Chain: Transporting the </w:t>
            </w:r>
            <w:r w:rsidR="00DC764A">
              <w:rPr>
                <w:rFonts w:ascii="Century Gothic" w:hAnsi="Century Gothic" w:cs="Helvetica"/>
                <w:b/>
              </w:rPr>
              <w:t>Energy/</w:t>
            </w:r>
            <w:r w:rsidR="00DC764A" w:rsidRPr="00036E39">
              <w:rPr>
                <w:rFonts w:ascii="Century Gothic" w:hAnsi="Century Gothic" w:cs="Helvetica"/>
                <w:b/>
              </w:rPr>
              <w:t>Electrons to ATP</w:t>
            </w:r>
          </w:p>
        </w:tc>
        <w:tc>
          <w:tcPr>
            <w:tcW w:w="5743" w:type="dxa"/>
            <w:vMerge/>
          </w:tcPr>
          <w:p w14:paraId="09878E7C" w14:textId="77777777" w:rsidR="00DC764A" w:rsidRDefault="00DC764A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  <w:tr w:rsidR="00DC764A" w14:paraId="5747D330" w14:textId="77777777" w:rsidTr="00972DA8">
        <w:trPr>
          <w:trHeight w:val="612"/>
        </w:trPr>
        <w:tc>
          <w:tcPr>
            <w:tcW w:w="4876" w:type="dxa"/>
          </w:tcPr>
          <w:p w14:paraId="4C97174A" w14:textId="03CA6E59" w:rsidR="00DC764A" w:rsidRPr="005F18C7" w:rsidRDefault="00DC764A" w:rsidP="004119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sz w:val="22"/>
                <w:szCs w:val="22"/>
              </w:rPr>
            </w:pPr>
            <w:r w:rsidRPr="00036E39">
              <w:rPr>
                <w:rFonts w:ascii="Century Gothic" w:hAnsi="Century Gothic" w:cs="Helvetica"/>
                <w:b/>
                <w:sz w:val="22"/>
                <w:szCs w:val="22"/>
              </w:rPr>
              <w:t xml:space="preserve">NADH </w:t>
            </w:r>
            <w:r w:rsidRPr="00411981">
              <w:rPr>
                <w:rFonts w:ascii="Century Gothic" w:hAnsi="Century Gothic" w:cs="Helvetica"/>
                <w:sz w:val="22"/>
                <w:szCs w:val="22"/>
              </w:rPr>
              <w:t>and</w:t>
            </w:r>
            <w:r>
              <w:rPr>
                <w:rFonts w:ascii="Century Gothic" w:hAnsi="Century Gothic" w:cs="Helvetica"/>
                <w:b/>
                <w:sz w:val="22"/>
                <w:szCs w:val="22"/>
              </w:rPr>
              <w:t xml:space="preserve"> FADH</w:t>
            </w:r>
            <w:r w:rsidRPr="00411981">
              <w:rPr>
                <w:rFonts w:ascii="Century Gothic" w:hAnsi="Century Gothic" w:cs="Helvetica"/>
                <w:b/>
                <w:sz w:val="22"/>
                <w:szCs w:val="22"/>
                <w:vertAlign w:val="subscript"/>
              </w:rPr>
              <w:t>2</w:t>
            </w:r>
            <w:r>
              <w:rPr>
                <w:rFonts w:ascii="Century Gothic" w:hAnsi="Century Gothic" w:cs="Helvetica"/>
                <w:b/>
                <w:sz w:val="22"/>
                <w:szCs w:val="22"/>
              </w:rPr>
              <w:t xml:space="preserve"> </w:t>
            </w:r>
            <w:r>
              <w:rPr>
                <w:rFonts w:ascii="Century Gothic" w:hAnsi="Century Gothic" w:cs="Helvetica"/>
                <w:sz w:val="22"/>
                <w:szCs w:val="22"/>
              </w:rPr>
              <w:t>move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 to the elect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ron transport chain where they are 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used to release the energy </w:t>
            </w:r>
            <w:r>
              <w:rPr>
                <w:rFonts w:ascii="Century Gothic" w:hAnsi="Century Gothic" w:cs="Helvetica"/>
                <w:sz w:val="22"/>
                <w:szCs w:val="22"/>
              </w:rPr>
              <w:t>to make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 </w:t>
            </w:r>
            <w:r w:rsidRPr="00036E39">
              <w:rPr>
                <w:rFonts w:ascii="Century Gothic" w:hAnsi="Century Gothic" w:cs="Helvetica"/>
                <w:b/>
                <w:sz w:val="22"/>
                <w:szCs w:val="22"/>
              </w:rPr>
              <w:t xml:space="preserve">34 ATP </w:t>
            </w:r>
            <w:r>
              <w:rPr>
                <w:rFonts w:ascii="Century Gothic" w:hAnsi="Century Gothic" w:cs="Helvetica"/>
                <w:sz w:val="22"/>
                <w:szCs w:val="22"/>
              </w:rPr>
              <w:t>molecules!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  NADH becomes </w:t>
            </w:r>
            <w:r w:rsidRPr="00036E39">
              <w:rPr>
                <w:rFonts w:ascii="Century Gothic" w:hAnsi="Century Gothic" w:cs="Helvetica"/>
                <w:b/>
                <w:sz w:val="22"/>
                <w:szCs w:val="22"/>
              </w:rPr>
              <w:t>NAD+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 and </w:t>
            </w:r>
            <w:r w:rsidRPr="00411981">
              <w:rPr>
                <w:rFonts w:ascii="Century Gothic" w:hAnsi="Century Gothic" w:cs="Helvetica"/>
                <w:sz w:val="22"/>
                <w:szCs w:val="22"/>
              </w:rPr>
              <w:t>FADH</w:t>
            </w:r>
            <w:r w:rsidRPr="00411981">
              <w:rPr>
                <w:rFonts w:ascii="Century Gothic" w:hAnsi="Century Gothic" w:cs="Helvetica"/>
                <w:sz w:val="22"/>
                <w:szCs w:val="22"/>
                <w:vertAlign w:val="subscript"/>
              </w:rPr>
              <w:t>2</w:t>
            </w:r>
            <w:r w:rsidRPr="00411981">
              <w:rPr>
                <w:rFonts w:ascii="Century Gothic" w:hAnsi="Century Gothic" w:cs="Helvetica"/>
                <w:sz w:val="22"/>
                <w:szCs w:val="22"/>
              </w:rPr>
              <w:t xml:space="preserve"> 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becomes </w:t>
            </w:r>
            <w:r w:rsidRPr="00411981">
              <w:rPr>
                <w:rFonts w:ascii="Century Gothic" w:hAnsi="Century Gothic" w:cs="Helvetica"/>
                <w:b/>
                <w:sz w:val="22"/>
                <w:szCs w:val="22"/>
              </w:rPr>
              <w:t>FAD+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 </w:t>
            </w:r>
            <w:r w:rsidR="00662591">
              <w:rPr>
                <w:rFonts w:ascii="Century Gothic" w:hAnsi="Century Gothic" w:cs="Helvetica"/>
                <w:sz w:val="22"/>
                <w:szCs w:val="22"/>
              </w:rPr>
              <w:t xml:space="preserve">and both 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>r</w:t>
            </w:r>
            <w:r w:rsidR="00662591">
              <w:rPr>
                <w:rFonts w:ascii="Century Gothic" w:hAnsi="Century Gothic" w:cs="Helvetica"/>
                <w:sz w:val="22"/>
                <w:szCs w:val="22"/>
              </w:rPr>
              <w:t>eturn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 to the Krebs cycle to be reloaded with energy. </w:t>
            </w:r>
          </w:p>
        </w:tc>
        <w:tc>
          <w:tcPr>
            <w:tcW w:w="5743" w:type="dxa"/>
            <w:vMerge/>
          </w:tcPr>
          <w:p w14:paraId="5B654653" w14:textId="77777777" w:rsidR="00DC764A" w:rsidRDefault="00DC764A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  <w:tr w:rsidR="00DC764A" w14:paraId="33A38B31" w14:textId="77777777" w:rsidTr="00972DA8">
        <w:trPr>
          <w:trHeight w:val="304"/>
        </w:trPr>
        <w:tc>
          <w:tcPr>
            <w:tcW w:w="4876" w:type="dxa"/>
          </w:tcPr>
          <w:p w14:paraId="391EBC46" w14:textId="64B3F127" w:rsidR="00DC764A" w:rsidRPr="00036E39" w:rsidRDefault="00DC764A" w:rsidP="0041198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b/>
                <w:sz w:val="22"/>
                <w:szCs w:val="22"/>
              </w:rPr>
            </w:pPr>
            <w:r>
              <w:rPr>
                <w:rFonts w:ascii="Century Gothic" w:hAnsi="Century Gothic" w:cs="Helvetica"/>
                <w:sz w:val="22"/>
                <w:szCs w:val="22"/>
              </w:rPr>
              <w:t xml:space="preserve">As the hydrogen atoms (H+) are stripped off in the electron transport chain, they bond </w:t>
            </w:r>
            <w:r w:rsidRPr="00952515">
              <w:rPr>
                <w:rFonts w:ascii="Century Gothic" w:hAnsi="Century Gothic" w:cs="Helvetica"/>
                <w:sz w:val="22"/>
                <w:szCs w:val="22"/>
              </w:rPr>
              <w:t xml:space="preserve">with </w:t>
            </w:r>
            <w:r w:rsidRPr="00952515">
              <w:rPr>
                <w:rFonts w:ascii="Century Gothic" w:hAnsi="Century Gothic" w:cs="Helvetica"/>
                <w:b/>
                <w:sz w:val="22"/>
                <w:szCs w:val="22"/>
              </w:rPr>
              <w:t>oxygen</w:t>
            </w:r>
            <w:r w:rsidRPr="00952515">
              <w:rPr>
                <w:rFonts w:ascii="Century Gothic" w:hAnsi="Century Gothic" w:cs="Helvetica"/>
                <w:sz w:val="22"/>
                <w:szCs w:val="22"/>
              </w:rPr>
              <w:t xml:space="preserve"> (</w:t>
            </w:r>
            <w:r w:rsidRPr="00952515">
              <w:rPr>
                <w:rFonts w:ascii="Century Gothic" w:hAnsi="Century Gothic" w:cs="Helvetica"/>
                <w:b/>
                <w:sz w:val="22"/>
                <w:szCs w:val="22"/>
              </w:rPr>
              <w:t>O</w:t>
            </w:r>
            <w:r w:rsidRPr="00952515">
              <w:rPr>
                <w:rFonts w:ascii="Century Gothic" w:hAnsi="Century Gothic" w:cs="Helvetica"/>
                <w:b/>
                <w:sz w:val="22"/>
                <w:szCs w:val="22"/>
                <w:vertAlign w:val="subscript"/>
              </w:rPr>
              <w:t>2</w:t>
            </w:r>
            <w:r w:rsidRPr="00952515">
              <w:rPr>
                <w:rFonts w:ascii="Century Gothic" w:hAnsi="Century Gothic" w:cs="Helvetica"/>
                <w:sz w:val="22"/>
                <w:szCs w:val="22"/>
              </w:rPr>
              <w:t xml:space="preserve">) 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to form </w:t>
            </w:r>
            <w:r w:rsidRPr="00411981">
              <w:rPr>
                <w:rFonts w:ascii="Century Gothic" w:hAnsi="Century Gothic" w:cs="Helvetica"/>
                <w:b/>
                <w:sz w:val="22"/>
                <w:szCs w:val="22"/>
              </w:rPr>
              <w:t xml:space="preserve">water </w:t>
            </w:r>
            <w:r>
              <w:rPr>
                <w:rFonts w:ascii="Century Gothic" w:hAnsi="Century Gothic" w:cs="Helvetica"/>
                <w:sz w:val="22"/>
                <w:szCs w:val="22"/>
              </w:rPr>
              <w:t>(</w:t>
            </w:r>
            <w:r w:rsidRPr="00411981">
              <w:rPr>
                <w:rFonts w:ascii="Century Gothic" w:hAnsi="Century Gothic" w:cs="Helvetica"/>
                <w:b/>
                <w:sz w:val="22"/>
                <w:szCs w:val="22"/>
              </w:rPr>
              <w:t>H</w:t>
            </w:r>
            <w:r w:rsidRPr="00411981">
              <w:rPr>
                <w:rFonts w:ascii="Century Gothic" w:hAnsi="Century Gothic" w:cs="Helvetica"/>
                <w:b/>
                <w:sz w:val="22"/>
                <w:szCs w:val="22"/>
                <w:vertAlign w:val="subscript"/>
              </w:rPr>
              <w:t>2</w:t>
            </w:r>
            <w:r w:rsidRPr="00411981">
              <w:rPr>
                <w:rFonts w:ascii="Century Gothic" w:hAnsi="Century Gothic" w:cs="Helvetica"/>
                <w:b/>
                <w:sz w:val="22"/>
                <w:szCs w:val="22"/>
              </w:rPr>
              <w:t>O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). </w:t>
            </w:r>
          </w:p>
        </w:tc>
        <w:tc>
          <w:tcPr>
            <w:tcW w:w="5743" w:type="dxa"/>
            <w:vMerge/>
          </w:tcPr>
          <w:p w14:paraId="6B298A17" w14:textId="77777777" w:rsidR="00DC764A" w:rsidRDefault="00DC764A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  <w:tr w:rsidR="00DC764A" w14:paraId="54776033" w14:textId="77777777" w:rsidTr="00972DA8">
        <w:trPr>
          <w:trHeight w:val="113"/>
        </w:trPr>
        <w:tc>
          <w:tcPr>
            <w:tcW w:w="4876" w:type="dxa"/>
            <w:shd w:val="clear" w:color="auto" w:fill="D9D9D9" w:themeFill="background1" w:themeFillShade="D9"/>
          </w:tcPr>
          <w:p w14:paraId="6009505A" w14:textId="4863AC08" w:rsidR="00DC764A" w:rsidRPr="00036E39" w:rsidRDefault="00C15C64" w:rsidP="00C15C64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</w:rPr>
            </w:pPr>
            <w:r>
              <w:rPr>
                <w:rFonts w:ascii="Century Gothic" w:hAnsi="Century Gothic" w:cs="Helvetica"/>
                <w:b/>
              </w:rPr>
              <w:t>4</w:t>
            </w:r>
            <w:r w:rsidR="00DC764A" w:rsidRPr="00036E39">
              <w:rPr>
                <w:rFonts w:ascii="Century Gothic" w:hAnsi="Century Gothic" w:cs="Helvetica"/>
                <w:b/>
              </w:rPr>
              <w:t>.  Some Energy is Lost As Heat</w:t>
            </w:r>
          </w:p>
        </w:tc>
        <w:tc>
          <w:tcPr>
            <w:tcW w:w="5743" w:type="dxa"/>
            <w:vMerge/>
          </w:tcPr>
          <w:p w14:paraId="605C6ABB" w14:textId="77777777" w:rsidR="00DC764A" w:rsidRDefault="00DC764A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  <w:tr w:rsidR="00DC764A" w14:paraId="0B84B232" w14:textId="77777777" w:rsidTr="00972DA8">
        <w:trPr>
          <w:trHeight w:val="323"/>
        </w:trPr>
        <w:tc>
          <w:tcPr>
            <w:tcW w:w="4876" w:type="dxa"/>
          </w:tcPr>
          <w:p w14:paraId="4DE1FD2A" w14:textId="335B1615" w:rsidR="00DC764A" w:rsidRPr="005F18C7" w:rsidRDefault="00DC764A" w:rsidP="0066259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sz w:val="22"/>
                <w:szCs w:val="22"/>
              </w:rPr>
            </w:pPr>
            <w:r>
              <w:rPr>
                <w:rFonts w:ascii="Century Gothic" w:hAnsi="Century Gothic" w:cs="Helvetica"/>
                <w:sz w:val="22"/>
                <w:szCs w:val="22"/>
              </w:rPr>
              <w:t xml:space="preserve">Cellular respiration is not </w:t>
            </w:r>
            <w:r w:rsidR="00662591">
              <w:rPr>
                <w:rFonts w:ascii="Century Gothic" w:hAnsi="Century Gothic" w:cs="Helvetica"/>
                <w:sz w:val="22"/>
                <w:szCs w:val="22"/>
              </w:rPr>
              <w:t>1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00% efficient.  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As the energy is </w:t>
            </w:r>
            <w:r>
              <w:rPr>
                <w:rFonts w:ascii="Century Gothic" w:hAnsi="Century Gothic" w:cs="Helvetica"/>
                <w:sz w:val="22"/>
                <w:szCs w:val="22"/>
              </w:rPr>
              <w:t>transferred between molecules</w:t>
            </w:r>
            <w:r w:rsidR="00662591">
              <w:rPr>
                <w:rFonts w:ascii="Century Gothic" w:hAnsi="Century Gothic" w:cs="Helvetica"/>
                <w:sz w:val="22"/>
                <w:szCs w:val="22"/>
              </w:rPr>
              <w:t>,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 some of it is lost</w:t>
            </w:r>
            <w:r w:rsidRPr="005F18C7">
              <w:rPr>
                <w:rFonts w:ascii="Century Gothic" w:hAnsi="Century Gothic" w:cs="Helvetica"/>
                <w:sz w:val="22"/>
                <w:szCs w:val="22"/>
              </w:rPr>
              <w:t xml:space="preserve"> 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from the body as </w:t>
            </w:r>
            <w:r w:rsidRPr="00036E39">
              <w:rPr>
                <w:rFonts w:ascii="Century Gothic" w:hAnsi="Century Gothic" w:cs="Helvetica"/>
                <w:b/>
                <w:sz w:val="22"/>
                <w:szCs w:val="22"/>
              </w:rPr>
              <w:t>heat</w:t>
            </w:r>
            <w:r>
              <w:rPr>
                <w:rFonts w:ascii="Century Gothic" w:hAnsi="Century Gothic" w:cs="Helvetica"/>
                <w:sz w:val="22"/>
                <w:szCs w:val="22"/>
              </w:rPr>
              <w:t>.</w:t>
            </w:r>
          </w:p>
        </w:tc>
        <w:tc>
          <w:tcPr>
            <w:tcW w:w="5743" w:type="dxa"/>
            <w:vMerge/>
          </w:tcPr>
          <w:p w14:paraId="71BA1A02" w14:textId="77777777" w:rsidR="00DC764A" w:rsidRDefault="00DC764A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  <w:tr w:rsidR="00DC764A" w14:paraId="30307923" w14:textId="77777777" w:rsidTr="00972DA8">
        <w:trPr>
          <w:trHeight w:val="323"/>
        </w:trPr>
        <w:tc>
          <w:tcPr>
            <w:tcW w:w="4876" w:type="dxa"/>
          </w:tcPr>
          <w:p w14:paraId="0169C97A" w14:textId="77777777" w:rsidR="00DC764A" w:rsidRDefault="00DC764A" w:rsidP="00036E39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sz w:val="22"/>
                <w:szCs w:val="22"/>
              </w:rPr>
            </w:pPr>
            <w:r w:rsidRPr="00DC764A">
              <w:rPr>
                <w:rFonts w:ascii="Century Gothic" w:hAnsi="Century Gothic" w:cs="Helvetica"/>
                <w:b/>
                <w:sz w:val="22"/>
                <w:szCs w:val="22"/>
              </w:rPr>
              <w:t>ATP</w:t>
            </w:r>
            <w:r>
              <w:rPr>
                <w:rFonts w:ascii="Century Gothic" w:hAnsi="Century Gothic" w:cs="Helvetica"/>
                <w:sz w:val="22"/>
                <w:szCs w:val="22"/>
              </w:rPr>
              <w:t xml:space="preserve"> is used as the energy source for our bodies.  Anytime energy is needed, a phosphate is broken off of ATP and the energy that was stored in that bond is released for use by the body.  </w:t>
            </w:r>
          </w:p>
          <w:p w14:paraId="5C55916F" w14:textId="47B7AE86" w:rsidR="00331693" w:rsidRDefault="00331693" w:rsidP="00036E39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sz w:val="22"/>
                <w:szCs w:val="22"/>
              </w:rPr>
            </w:pPr>
          </w:p>
        </w:tc>
        <w:tc>
          <w:tcPr>
            <w:tcW w:w="5743" w:type="dxa"/>
            <w:vMerge/>
          </w:tcPr>
          <w:p w14:paraId="59B92E42" w14:textId="77777777" w:rsidR="00DC764A" w:rsidRDefault="00DC764A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</w:tbl>
    <w:p w14:paraId="5C7B6AAB" w14:textId="77777777" w:rsidR="004554B4" w:rsidRPr="00DC764A" w:rsidRDefault="004554B4">
      <w:pPr>
        <w:rPr>
          <w:sz w:val="12"/>
          <w:szCs w:val="12"/>
        </w:rPr>
      </w:pPr>
    </w:p>
    <w:tbl>
      <w:tblPr>
        <w:tblStyle w:val="TableGrid"/>
        <w:tblW w:w="11004" w:type="dxa"/>
        <w:tblLook w:val="04A0" w:firstRow="1" w:lastRow="0" w:firstColumn="1" w:lastColumn="0" w:noHBand="0" w:noVBand="1"/>
      </w:tblPr>
      <w:tblGrid>
        <w:gridCol w:w="11004"/>
      </w:tblGrid>
      <w:tr w:rsidR="00DC764A" w14:paraId="331F2FB1" w14:textId="77777777" w:rsidTr="00972DA8">
        <w:trPr>
          <w:trHeight w:val="136"/>
        </w:trPr>
        <w:tc>
          <w:tcPr>
            <w:tcW w:w="11004" w:type="dxa"/>
            <w:shd w:val="clear" w:color="auto" w:fill="D9D9D9" w:themeFill="background1" w:themeFillShade="D9"/>
          </w:tcPr>
          <w:p w14:paraId="07967BFC" w14:textId="23D4A6C7" w:rsidR="00DC764A" w:rsidRPr="004554B4" w:rsidRDefault="00DC764A" w:rsidP="00DC764A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Century Gothic" w:hAnsi="Century Gothic" w:cs="Helvetica"/>
                <w:b/>
                <w:i/>
              </w:rPr>
            </w:pPr>
            <w:r w:rsidRPr="004554B4">
              <w:rPr>
                <w:rFonts w:ascii="Century Gothic" w:hAnsi="Century Gothic" w:cs="Helvetica"/>
                <w:b/>
              </w:rPr>
              <w:lastRenderedPageBreak/>
              <w:t>Tying It Together</w:t>
            </w:r>
            <w:r w:rsidR="003E4243" w:rsidRPr="004554B4">
              <w:rPr>
                <w:rFonts w:ascii="Century Gothic" w:hAnsi="Century Gothic" w:cs="Helvetica"/>
                <w:b/>
              </w:rPr>
              <w:t>:  Photosynthesis AND Respiration</w:t>
            </w:r>
          </w:p>
        </w:tc>
      </w:tr>
      <w:tr w:rsidR="003E4243" w14:paraId="6ABA477D" w14:textId="77777777" w:rsidTr="00972DA8">
        <w:trPr>
          <w:trHeight w:val="812"/>
        </w:trPr>
        <w:tc>
          <w:tcPr>
            <w:tcW w:w="11004" w:type="dxa"/>
          </w:tcPr>
          <w:p w14:paraId="05B7F9CB" w14:textId="77777777" w:rsidR="004554B4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 w:rsidRPr="004554B4">
              <w:rPr>
                <w:rFonts w:ascii="Century Gothic" w:hAnsi="Century Gothic" w:cs="Helvetica"/>
                <w:i/>
                <w:sz w:val="20"/>
                <w:szCs w:val="20"/>
              </w:rPr>
              <w:t xml:space="preserve">w.  What reactants are needed for photosynthesis?  What is produced in photosynthesis? </w:t>
            </w:r>
          </w:p>
          <w:p w14:paraId="3906C30D" w14:textId="7DF681C9" w:rsidR="003E4243" w:rsidRPr="004554B4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 w:rsidRPr="004554B4">
              <w:rPr>
                <w:rFonts w:ascii="Century Gothic" w:hAnsi="Century Gothic" w:cs="Helvetica"/>
                <w:i/>
                <w:sz w:val="16"/>
                <w:szCs w:val="16"/>
              </w:rPr>
              <w:t>(HINT:  look at what is entering the chloroplast and what is leaving the chloroplast)</w:t>
            </w:r>
          </w:p>
          <w:p w14:paraId="612AD2D7" w14:textId="77777777" w:rsidR="003E4243" w:rsidRPr="004554B4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3888AA80" w14:textId="77777777" w:rsidR="002233E9" w:rsidRPr="004554B4" w:rsidRDefault="002233E9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6E01B206" w14:textId="77777777" w:rsidR="002233E9" w:rsidRPr="004554B4" w:rsidRDefault="002233E9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53E41AD1" w14:textId="77777777" w:rsidR="003E4243" w:rsidRPr="004554B4" w:rsidRDefault="003E4243" w:rsidP="003E4243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 w:rsidRPr="004554B4">
              <w:rPr>
                <w:rFonts w:ascii="Century Gothic" w:hAnsi="Century Gothic" w:cs="Helvetica"/>
                <w:i/>
                <w:sz w:val="20"/>
                <w:szCs w:val="20"/>
              </w:rPr>
              <w:t xml:space="preserve">x. What reactants are needed for respiration?  What is produced in respiration? </w:t>
            </w:r>
          </w:p>
          <w:p w14:paraId="100CE5F7" w14:textId="70E5AF85" w:rsidR="003E4243" w:rsidRPr="004554B4" w:rsidRDefault="003E4243" w:rsidP="003E4243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16"/>
                <w:szCs w:val="16"/>
              </w:rPr>
            </w:pPr>
            <w:r w:rsidRPr="004554B4">
              <w:rPr>
                <w:rFonts w:ascii="Century Gothic" w:hAnsi="Century Gothic" w:cs="Helvetica"/>
                <w:i/>
                <w:sz w:val="16"/>
                <w:szCs w:val="16"/>
              </w:rPr>
              <w:t>(HINT:  look at what is entering the mitochondria and what is leaving the mitochondria)</w:t>
            </w:r>
          </w:p>
          <w:p w14:paraId="42E7616A" w14:textId="2B1998EF" w:rsidR="003E4243" w:rsidRPr="004554B4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71FF99E6" w14:textId="77777777" w:rsidR="003E4243" w:rsidRPr="004554B4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57850995" w14:textId="77777777" w:rsidR="004554B4" w:rsidRPr="004554B4" w:rsidRDefault="004554B4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75BFF620" w14:textId="2EC756D7" w:rsidR="003E4243" w:rsidRPr="004554B4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 w:rsidRPr="004554B4">
              <w:rPr>
                <w:rFonts w:ascii="Century Gothic" w:hAnsi="Century Gothic" w:cs="Helvetica"/>
                <w:i/>
                <w:sz w:val="20"/>
                <w:szCs w:val="20"/>
              </w:rPr>
              <w:t>y.  What is the chemi</w:t>
            </w:r>
            <w:r w:rsidR="002233E9" w:rsidRPr="004554B4">
              <w:rPr>
                <w:rFonts w:ascii="Century Gothic" w:hAnsi="Century Gothic" w:cs="Helvetica"/>
                <w:i/>
                <w:sz w:val="20"/>
                <w:szCs w:val="20"/>
              </w:rPr>
              <w:t>cal equation for photosynthesis?</w:t>
            </w:r>
          </w:p>
          <w:p w14:paraId="4AB9C029" w14:textId="77777777" w:rsidR="003E4243" w:rsidRPr="004554B4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158A997" w14:textId="77777777" w:rsidR="002233E9" w:rsidRPr="004554B4" w:rsidRDefault="002233E9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6EDD2BC4" w14:textId="77777777" w:rsidR="002233E9" w:rsidRPr="004554B4" w:rsidRDefault="002233E9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78AC766E" w14:textId="5FE0B6F9" w:rsidR="003E4243" w:rsidRPr="004554B4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  <w:r w:rsidRPr="004554B4">
              <w:rPr>
                <w:rFonts w:ascii="Century Gothic" w:hAnsi="Century Gothic" w:cs="Helvetica"/>
                <w:i/>
                <w:sz w:val="20"/>
                <w:szCs w:val="20"/>
              </w:rPr>
              <w:t>z.  What is the chemical equation for respiration?</w:t>
            </w:r>
          </w:p>
          <w:p w14:paraId="2733A073" w14:textId="77777777" w:rsidR="002233E9" w:rsidRPr="004554B4" w:rsidRDefault="002233E9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71FF0A12" w14:textId="77777777" w:rsidR="002233E9" w:rsidRPr="004554B4" w:rsidRDefault="002233E9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2EADF908" w14:textId="77777777" w:rsidR="002233E9" w:rsidRPr="004554B4" w:rsidRDefault="002233E9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  <w:sz w:val="20"/>
                <w:szCs w:val="20"/>
              </w:rPr>
            </w:pPr>
          </w:p>
          <w:p w14:paraId="63377708" w14:textId="482C5D10" w:rsidR="002233E9" w:rsidRDefault="002233E9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  <w:proofErr w:type="gramStart"/>
            <w:r w:rsidRPr="004554B4">
              <w:rPr>
                <w:rFonts w:ascii="Century Gothic" w:hAnsi="Century Gothic" w:cs="Helvetica"/>
                <w:i/>
                <w:sz w:val="20"/>
                <w:szCs w:val="20"/>
              </w:rPr>
              <w:t>aa</w:t>
            </w:r>
            <w:proofErr w:type="gramEnd"/>
            <w:r w:rsidRPr="004554B4">
              <w:rPr>
                <w:rFonts w:ascii="Century Gothic" w:hAnsi="Century Gothic" w:cs="Helvetica"/>
                <w:i/>
                <w:sz w:val="20"/>
                <w:szCs w:val="20"/>
              </w:rPr>
              <w:t>. Explain how</w:t>
            </w:r>
            <w:r w:rsidR="00662591">
              <w:rPr>
                <w:rFonts w:ascii="Century Gothic" w:hAnsi="Century Gothic" w:cs="Helvetica"/>
                <w:i/>
                <w:sz w:val="20"/>
                <w:szCs w:val="20"/>
              </w:rPr>
              <w:t xml:space="preserve"> </w:t>
            </w:r>
            <w:r w:rsidR="004554B4">
              <w:rPr>
                <w:rFonts w:ascii="Century Gothic" w:hAnsi="Century Gothic" w:cs="Helvetica"/>
                <w:i/>
                <w:sz w:val="20"/>
                <w:szCs w:val="20"/>
              </w:rPr>
              <w:t>these two equations relate</w:t>
            </w:r>
            <w:r w:rsidRPr="004554B4">
              <w:rPr>
                <w:rFonts w:ascii="Century Gothic" w:hAnsi="Century Gothic" w:cs="Helvetica"/>
                <w:i/>
                <w:sz w:val="20"/>
                <w:szCs w:val="20"/>
              </w:rPr>
              <w:t xml:space="preserve"> to each other</w:t>
            </w:r>
            <w:r>
              <w:rPr>
                <w:rFonts w:ascii="Century Gothic" w:hAnsi="Century Gothic" w:cs="Helvetica"/>
                <w:i/>
              </w:rPr>
              <w:t>.</w:t>
            </w:r>
          </w:p>
          <w:p w14:paraId="11EEE1D3" w14:textId="77777777" w:rsidR="003E4243" w:rsidRDefault="003E4243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  <w:p w14:paraId="145A284F" w14:textId="3227E576" w:rsidR="002233E9" w:rsidRDefault="002233E9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  <w:p w14:paraId="0FDB4A33" w14:textId="260D461E" w:rsidR="002233E9" w:rsidRDefault="002233E9" w:rsidP="0020396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entury Gothic" w:hAnsi="Century Gothic" w:cs="Helvetica"/>
                <w:i/>
              </w:rPr>
            </w:pPr>
          </w:p>
        </w:tc>
      </w:tr>
    </w:tbl>
    <w:p w14:paraId="00FC450D" w14:textId="6C5AA93F" w:rsidR="002233E9" w:rsidRPr="004554B4" w:rsidRDefault="004554B4" w:rsidP="004554B4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Century Gothic" w:hAnsi="Century Gothic" w:cs="Helvetica"/>
          <w:i/>
          <w:sz w:val="20"/>
          <w:szCs w:val="20"/>
        </w:rPr>
      </w:pPr>
      <w:r>
        <w:rPr>
          <w:rFonts w:ascii="Century Gothic" w:hAnsi="Century Gothic" w:cs="Helvetica"/>
          <w:i/>
          <w:sz w:val="20"/>
          <w:szCs w:val="20"/>
        </w:rPr>
        <w:t>Try to f</w:t>
      </w:r>
      <w:r w:rsidRPr="004554B4">
        <w:rPr>
          <w:rFonts w:ascii="Century Gothic" w:hAnsi="Century Gothic" w:cs="Helvetica"/>
          <w:i/>
          <w:sz w:val="20"/>
          <w:szCs w:val="20"/>
        </w:rPr>
        <w:t>ill in the following chart with the correct</w:t>
      </w:r>
      <w:r>
        <w:rPr>
          <w:rFonts w:ascii="Century Gothic" w:hAnsi="Century Gothic" w:cs="Helvetica"/>
          <w:i/>
          <w:sz w:val="20"/>
          <w:szCs w:val="20"/>
        </w:rPr>
        <w:t xml:space="preserve"> description WITHOUT looking at your own puzzle.</w:t>
      </w:r>
    </w:p>
    <w:p w14:paraId="68F1B061" w14:textId="7BE81382" w:rsidR="002233E9" w:rsidRDefault="002233E9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5CD8674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8ABC424" w14:textId="6D1BCCA5" w:rsidR="004554B4" w:rsidRDefault="00972DA8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  <w:r w:rsidRPr="004554B4">
        <w:rPr>
          <w:rFonts w:ascii="Century Gothic" w:hAnsi="Century Gothic" w:cs="Arial"/>
          <w:b/>
          <w:noProof/>
          <w:color w:val="8D35D1" w:themeColor="accent6"/>
          <w:sz w:val="20"/>
          <w:szCs w:val="20"/>
        </w:rPr>
        <w:drawing>
          <wp:anchor distT="0" distB="0" distL="114300" distR="114300" simplePos="0" relativeHeight="251704320" behindDoc="0" locked="0" layoutInCell="1" allowOverlap="1" wp14:anchorId="1B783F67" wp14:editId="0BFA1214">
            <wp:simplePos x="0" y="0"/>
            <wp:positionH relativeFrom="column">
              <wp:posOffset>114300</wp:posOffset>
            </wp:positionH>
            <wp:positionV relativeFrom="paragraph">
              <wp:posOffset>11430</wp:posOffset>
            </wp:positionV>
            <wp:extent cx="6301740" cy="4701540"/>
            <wp:effectExtent l="0" t="0" r="0" b="3810"/>
            <wp:wrapNone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90752A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0EBAF2A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CABAF1A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1697845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637EAC6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A36837F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85F899D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A4B2F84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16AA728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39B78F5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E7C1729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99156AA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7B67846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E30D7F8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2DA03F5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0D6B70E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83960E4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C46C545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20ADBFA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5A60606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D41E5ED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41E9575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45873C1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05DB38B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5BD9BDD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61121E2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A4DD6F6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73C5895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11F3555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54DB240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0BC402E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0F6F32A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CDB4C8D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414A333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16C5BD9C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B07DA98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3759D9A7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CFFACBE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636AA4BC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FB8B242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B9B5322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70D1324A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4833327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84E12CB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633D55B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4D8CD535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D3EAF6B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2EDC213B" w14:textId="77777777" w:rsidR="004554B4" w:rsidRDefault="004554B4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0DEFA221" w14:textId="77777777" w:rsidR="00B2047D" w:rsidRDefault="00B2047D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p w14:paraId="5B62E243" w14:textId="77777777" w:rsidR="00DF33F7" w:rsidRPr="002233E9" w:rsidRDefault="00DF33F7" w:rsidP="00F4434F">
      <w:pPr>
        <w:rPr>
          <w:rFonts w:ascii="Century Gothic" w:hAnsi="Century Gothic" w:cs="Arial"/>
          <w:b/>
          <w:color w:val="8D35D1" w:themeColor="accent6"/>
          <w:sz w:val="12"/>
          <w:szCs w:val="1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17000">
                  <w14:schemeClr w14:val="accent2">
                    <w14:lumMod w14:val="50000"/>
                  </w14:schemeClr>
                </w14:gs>
                <w14:gs w14:pos="67000">
                  <w14:schemeClr w14:val="accent3">
                    <w14:lumMod w14:val="50000"/>
                  </w14:schemeClr>
                </w14:gs>
              </w14:gsLst>
              <w14:lin w14:ang="5400000" w14:scaled="0"/>
            </w14:gradFill>
          </w14:textFill>
        </w:rPr>
      </w:pPr>
    </w:p>
    <w:sectPr w:rsidR="00DF33F7" w:rsidRPr="002233E9" w:rsidSect="00972DA8">
      <w:type w:val="continuous"/>
      <w:pgSz w:w="12240" w:h="15840"/>
      <w:pgMar w:top="720" w:right="720" w:bottom="720" w:left="720" w:header="720" w:footer="720" w:gutter="0"/>
      <w:pgNumType w:start="248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EE60B1" w14:textId="77777777" w:rsidR="00680A1A" w:rsidRDefault="00680A1A" w:rsidP="00E17C08">
      <w:r>
        <w:separator/>
      </w:r>
    </w:p>
  </w:endnote>
  <w:endnote w:type="continuationSeparator" w:id="0">
    <w:p w14:paraId="5967DC41" w14:textId="77777777" w:rsidR="00680A1A" w:rsidRDefault="00680A1A" w:rsidP="00E17C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ＭＳ Ｐゴシック">
    <w:altName w:val="MS Mincho"/>
    <w:charset w:val="4E"/>
    <w:family w:val="auto"/>
    <w:pitch w:val="variable"/>
    <w:sig w:usb0="00000000" w:usb1="6AC7FDFB" w:usb2="00000012" w:usb3="00000000" w:csb0="000200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E6CED2" w14:textId="77777777" w:rsidR="00680A1A" w:rsidRDefault="00680A1A" w:rsidP="00F9784E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63FF6AC" w14:textId="77777777" w:rsidR="00680A1A" w:rsidRDefault="00680A1A" w:rsidP="00F9784E">
    <w:pPr>
      <w:pStyle w:val="Footer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9919D1" w14:textId="77777777" w:rsidR="00680A1A" w:rsidRPr="00203966" w:rsidRDefault="00680A1A" w:rsidP="00F9784E">
    <w:pPr>
      <w:pStyle w:val="Footer"/>
      <w:framePr w:wrap="around" w:vAnchor="text" w:hAnchor="margin" w:xAlign="outside" w:y="1"/>
      <w:rPr>
        <w:rStyle w:val="PageNumber"/>
        <w:rFonts w:ascii="Century Gothic" w:hAnsi="Century Gothic" w:cs="Arial"/>
      </w:rPr>
    </w:pPr>
    <w:r w:rsidRPr="00203966">
      <w:rPr>
        <w:rStyle w:val="PageNumber"/>
        <w:rFonts w:ascii="Century Gothic" w:hAnsi="Century Gothic" w:cs="Arial"/>
      </w:rPr>
      <w:fldChar w:fldCharType="begin"/>
    </w:r>
    <w:r w:rsidRPr="00203966">
      <w:rPr>
        <w:rStyle w:val="PageNumber"/>
        <w:rFonts w:ascii="Century Gothic" w:hAnsi="Century Gothic" w:cs="Arial"/>
      </w:rPr>
      <w:instrText xml:space="preserve">PAGE  </w:instrText>
    </w:r>
    <w:r w:rsidRPr="00203966">
      <w:rPr>
        <w:rStyle w:val="PageNumber"/>
        <w:rFonts w:ascii="Century Gothic" w:hAnsi="Century Gothic" w:cs="Arial"/>
      </w:rPr>
      <w:fldChar w:fldCharType="separate"/>
    </w:r>
    <w:r w:rsidR="00972DA8">
      <w:rPr>
        <w:rStyle w:val="PageNumber"/>
        <w:rFonts w:ascii="Century Gothic" w:hAnsi="Century Gothic" w:cs="Arial"/>
        <w:noProof/>
      </w:rPr>
      <w:t>251</w:t>
    </w:r>
    <w:r w:rsidRPr="00203966">
      <w:rPr>
        <w:rStyle w:val="PageNumber"/>
        <w:rFonts w:ascii="Century Gothic" w:hAnsi="Century Gothic" w:cs="Arial"/>
      </w:rPr>
      <w:fldChar w:fldCharType="end"/>
    </w:r>
  </w:p>
  <w:p w14:paraId="1C2147F1" w14:textId="79A5FE22" w:rsidR="00680A1A" w:rsidRPr="00203966" w:rsidRDefault="00680A1A" w:rsidP="00F9784E">
    <w:pPr>
      <w:pStyle w:val="Footer"/>
      <w:ind w:right="360" w:firstLine="360"/>
      <w:jc w:val="center"/>
      <w:rPr>
        <w:rFonts w:ascii="Century Gothic" w:hAnsi="Century Gothic" w:cs="Arial"/>
        <w:i/>
        <w:sz w:val="20"/>
        <w:szCs w:val="20"/>
      </w:rPr>
    </w:pPr>
    <w:r>
      <w:rPr>
        <w:rFonts w:ascii="Century Gothic" w:hAnsi="Century Gothic" w:cs="Arial"/>
        <w:i/>
        <w:sz w:val="20"/>
        <w:szCs w:val="20"/>
      </w:rPr>
      <w:t>Cellular Respiration and Exercise, HASPI Medical Biology Lab 08a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C101401" w14:textId="77777777" w:rsidR="00680A1A" w:rsidRDefault="00680A1A" w:rsidP="00E17C08">
      <w:r>
        <w:separator/>
      </w:r>
    </w:p>
  </w:footnote>
  <w:footnote w:type="continuationSeparator" w:id="0">
    <w:p w14:paraId="4034306F" w14:textId="77777777" w:rsidR="00680A1A" w:rsidRDefault="00680A1A" w:rsidP="00E17C0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C58674" w14:textId="744E4C35" w:rsidR="00680A1A" w:rsidRDefault="00680A1A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5C45DA" wp14:editId="35C5FEAF">
              <wp:simplePos x="0" y="0"/>
              <wp:positionH relativeFrom="column">
                <wp:posOffset>-114300</wp:posOffset>
              </wp:positionH>
              <wp:positionV relativeFrom="paragraph">
                <wp:posOffset>-114300</wp:posOffset>
              </wp:positionV>
              <wp:extent cx="6972300" cy="342900"/>
              <wp:effectExtent l="0" t="0" r="38100" b="38100"/>
              <wp:wrapNone/>
              <wp:docPr id="4" name="Rounded 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972300" cy="342900"/>
                      </a:xfrm>
                      <a:prstGeom prst="roundRect">
                        <a:avLst/>
                      </a:prstGeom>
                      <a:solidFill>
                        <a:srgbClr val="EBFAD2">
                          <a:alpha val="36000"/>
                        </a:srgbClr>
                      </a:solidFill>
                      <a:ln w="28575" cmpd="sng">
                        <a:solidFill>
                          <a:srgbClr val="254061"/>
                        </a:solidFill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0ADCA7A" w14:textId="77777777" w:rsidR="00680A1A" w:rsidRPr="00203966" w:rsidRDefault="00680A1A" w:rsidP="00FD6365">
                          <w:pPr>
                            <w:rPr>
                              <w:rFonts w:ascii="Century Gothic" w:hAnsi="Century Gothic" w:cs="Arial"/>
                              <w:b/>
                              <w:color w:val="0B0605"/>
                            </w:rPr>
                          </w:pPr>
                          <w:r w:rsidRPr="00203966">
                            <w:rPr>
                              <w:rFonts w:ascii="Century Gothic" w:hAnsi="Century Gothic" w:cs="Arial"/>
                              <w:b/>
                              <w:color w:val="0B0605"/>
                            </w:rPr>
                            <w:t xml:space="preserve">Name(s):                    </w:t>
                          </w:r>
                          <w:r w:rsidRPr="00203966">
                            <w:rPr>
                              <w:rFonts w:ascii="Century Gothic" w:hAnsi="Century Gothic" w:cs="Arial"/>
                              <w:b/>
                              <w:color w:val="0B0605"/>
                            </w:rPr>
                            <w:tab/>
                          </w:r>
                          <w:r w:rsidRPr="00203966">
                            <w:rPr>
                              <w:rFonts w:ascii="Century Gothic" w:hAnsi="Century Gothic" w:cs="Arial"/>
                              <w:b/>
                              <w:color w:val="0B0605"/>
                            </w:rPr>
                            <w:tab/>
                          </w:r>
                          <w:r w:rsidRPr="00203966">
                            <w:rPr>
                              <w:rFonts w:ascii="Century Gothic" w:hAnsi="Century Gothic" w:cs="Arial"/>
                              <w:b/>
                              <w:color w:val="0B0605"/>
                            </w:rPr>
                            <w:tab/>
                          </w:r>
                          <w:r w:rsidRPr="00203966">
                            <w:rPr>
                              <w:rFonts w:ascii="Century Gothic" w:hAnsi="Century Gothic" w:cs="Arial"/>
                              <w:b/>
                              <w:color w:val="0B0605"/>
                            </w:rPr>
                            <w:tab/>
                            <w:t xml:space="preserve">Period:  </w:t>
                          </w:r>
                          <w:r w:rsidRPr="00203966">
                            <w:rPr>
                              <w:rFonts w:ascii="Century Gothic" w:hAnsi="Century Gothic" w:cs="Arial"/>
                              <w:b/>
                              <w:color w:val="0B0605"/>
                            </w:rPr>
                            <w:tab/>
                          </w:r>
                          <w:r w:rsidRPr="00203966">
                            <w:rPr>
                              <w:rFonts w:ascii="Century Gothic" w:hAnsi="Century Gothic" w:cs="Arial"/>
                              <w:b/>
                              <w:color w:val="0B0605"/>
                            </w:rPr>
                            <w:tab/>
                            <w:t>Date:</w:t>
                          </w:r>
                        </w:p>
                        <w:p w14:paraId="311D2785" w14:textId="77777777" w:rsidR="00680A1A" w:rsidRDefault="00680A1A" w:rsidP="00FD6365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roundrect id="Rounded Rectangle 4" o:spid="_x0000_s1033" style="position:absolute;margin-left:-8.95pt;margin-top:-8.95pt;width:549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" fillcolor="#ebfad2" strokecolor="#254061" strokeweight="2.25pt">
              <v:fill opacity="23644f"/>
              <v:textbox>
                <w:txbxContent>
                  <w:p w14:paraId="00ADCA7A" w14:textId="77777777" w:rsidR="00680A1A" w:rsidRPr="00203966" w:rsidRDefault="00680A1A" w:rsidP="00FD6365">
                    <w:pPr>
                      <w:rPr>
                        <w:rFonts w:ascii="Century Gothic" w:hAnsi="Century Gothic" w:cs="Arial"/>
                        <w:b/>
                        <w:color w:val="0B0605"/>
                      </w:rPr>
                    </w:pPr>
                    <w:r w:rsidRPr="00203966">
                      <w:rPr>
                        <w:rFonts w:ascii="Century Gothic" w:hAnsi="Century Gothic" w:cs="Arial"/>
                        <w:b/>
                        <w:color w:val="0B0605"/>
                      </w:rPr>
                      <w:t xml:space="preserve">Name(s):                    </w:t>
                    </w:r>
                    <w:r w:rsidRPr="00203966">
                      <w:rPr>
                        <w:rFonts w:ascii="Century Gothic" w:hAnsi="Century Gothic" w:cs="Arial"/>
                        <w:b/>
                        <w:color w:val="0B0605"/>
                      </w:rPr>
                      <w:tab/>
                    </w:r>
                    <w:r w:rsidRPr="00203966">
                      <w:rPr>
                        <w:rFonts w:ascii="Century Gothic" w:hAnsi="Century Gothic" w:cs="Arial"/>
                        <w:b/>
                        <w:color w:val="0B0605"/>
                      </w:rPr>
                      <w:tab/>
                    </w:r>
                    <w:r w:rsidRPr="00203966">
                      <w:rPr>
                        <w:rFonts w:ascii="Century Gothic" w:hAnsi="Century Gothic" w:cs="Arial"/>
                        <w:b/>
                        <w:color w:val="0B0605"/>
                      </w:rPr>
                      <w:tab/>
                    </w:r>
                    <w:r w:rsidRPr="00203966">
                      <w:rPr>
                        <w:rFonts w:ascii="Century Gothic" w:hAnsi="Century Gothic" w:cs="Arial"/>
                        <w:b/>
                        <w:color w:val="0B0605"/>
                      </w:rPr>
                      <w:tab/>
                      <w:t xml:space="preserve">Period:  </w:t>
                    </w:r>
                    <w:r w:rsidRPr="00203966">
                      <w:rPr>
                        <w:rFonts w:ascii="Century Gothic" w:hAnsi="Century Gothic" w:cs="Arial"/>
                        <w:b/>
                        <w:color w:val="0B0605"/>
                      </w:rPr>
                      <w:tab/>
                    </w:r>
                    <w:r w:rsidRPr="00203966">
                      <w:rPr>
                        <w:rFonts w:ascii="Century Gothic" w:hAnsi="Century Gothic" w:cs="Arial"/>
                        <w:b/>
                        <w:color w:val="0B0605"/>
                      </w:rPr>
                      <w:tab/>
                      <w:t>Date:</w:t>
                    </w:r>
                  </w:p>
                  <w:p w14:paraId="311D2785" w14:textId="77777777" w:rsidR="00680A1A" w:rsidRDefault="00680A1A" w:rsidP="00FD6365">
                    <w:pPr>
                      <w:jc w:val="center"/>
                    </w:pPr>
                  </w:p>
                </w:txbxContent>
              </v:textbox>
            </v:round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E37552"/>
    <w:multiLevelType w:val="hybridMultilevel"/>
    <w:tmpl w:val="382ECFD6"/>
    <w:lvl w:ilvl="0" w:tplc="AB521A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7F5F02"/>
    <w:multiLevelType w:val="hybridMultilevel"/>
    <w:tmpl w:val="2496E308"/>
    <w:lvl w:ilvl="0" w:tplc="232A656E">
      <w:start w:val="1"/>
      <w:numFmt w:val="decimal"/>
      <w:lvlText w:val="%1."/>
      <w:lvlJc w:val="left"/>
      <w:pPr>
        <w:ind w:left="2160" w:hanging="360"/>
      </w:pPr>
      <w:rPr>
        <w:rFonts w:ascii="Century Gothic" w:hAnsi="Century Gothic" w:hint="default"/>
        <w:sz w:val="24"/>
        <w:szCs w:val="24"/>
      </w:rPr>
    </w:lvl>
    <w:lvl w:ilvl="1" w:tplc="54024254">
      <w:start w:val="1"/>
      <w:numFmt w:val="lowerLetter"/>
      <w:lvlText w:val="%2."/>
      <w:lvlJc w:val="left"/>
      <w:pPr>
        <w:ind w:left="2880" w:hanging="360"/>
      </w:pPr>
      <w:rPr>
        <w:sz w:val="24"/>
        <w:szCs w:val="24"/>
      </w:r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1F4E1ACA"/>
    <w:multiLevelType w:val="hybridMultilevel"/>
    <w:tmpl w:val="4A367250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241D24F1"/>
    <w:multiLevelType w:val="hybridMultilevel"/>
    <w:tmpl w:val="E4729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6024C4"/>
    <w:multiLevelType w:val="multilevel"/>
    <w:tmpl w:val="5EFEB1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3F02CB"/>
    <w:multiLevelType w:val="hybridMultilevel"/>
    <w:tmpl w:val="382ECFD6"/>
    <w:lvl w:ilvl="0" w:tplc="AB521A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4210F4"/>
    <w:multiLevelType w:val="hybridMultilevel"/>
    <w:tmpl w:val="560EC762"/>
    <w:lvl w:ilvl="0" w:tplc="00010409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003040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0050409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2FD66F5E"/>
    <w:multiLevelType w:val="hybridMultilevel"/>
    <w:tmpl w:val="79A41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28E2492"/>
    <w:multiLevelType w:val="hybridMultilevel"/>
    <w:tmpl w:val="749AC6B4"/>
    <w:lvl w:ilvl="0" w:tplc="AB521A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557509"/>
    <w:multiLevelType w:val="hybridMultilevel"/>
    <w:tmpl w:val="31C47D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C217B8D"/>
    <w:multiLevelType w:val="hybridMultilevel"/>
    <w:tmpl w:val="F962ED26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3E43449D"/>
    <w:multiLevelType w:val="hybridMultilevel"/>
    <w:tmpl w:val="4D08857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45538F6"/>
    <w:multiLevelType w:val="hybridMultilevel"/>
    <w:tmpl w:val="E09A0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6A03D74"/>
    <w:multiLevelType w:val="hybridMultilevel"/>
    <w:tmpl w:val="D7AA33E6"/>
    <w:lvl w:ilvl="0" w:tplc="49C8F7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82624BB"/>
    <w:multiLevelType w:val="hybridMultilevel"/>
    <w:tmpl w:val="40E63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A597605"/>
    <w:multiLevelType w:val="hybridMultilevel"/>
    <w:tmpl w:val="EAC41A7A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>
    <w:nsid w:val="4D8F2948"/>
    <w:multiLevelType w:val="hybridMultilevel"/>
    <w:tmpl w:val="2ECA6C02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1620" w:hanging="360"/>
      </w:pPr>
    </w:lvl>
    <w:lvl w:ilvl="2" w:tplc="0409001B">
      <w:start w:val="1"/>
      <w:numFmt w:val="lowerRoman"/>
      <w:lvlText w:val="%3."/>
      <w:lvlJc w:val="right"/>
      <w:pPr>
        <w:ind w:left="2340" w:hanging="180"/>
      </w:pPr>
    </w:lvl>
    <w:lvl w:ilvl="3" w:tplc="0409000F">
      <w:start w:val="1"/>
      <w:numFmt w:val="decimal"/>
      <w:lvlText w:val="%4."/>
      <w:lvlJc w:val="left"/>
      <w:pPr>
        <w:ind w:left="3060" w:hanging="360"/>
      </w:pPr>
    </w:lvl>
    <w:lvl w:ilvl="4" w:tplc="04090019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7">
    <w:nsid w:val="52E7358F"/>
    <w:multiLevelType w:val="hybridMultilevel"/>
    <w:tmpl w:val="34FAB39C"/>
    <w:lvl w:ilvl="0" w:tplc="D7DE1FD2">
      <w:start w:val="1"/>
      <w:numFmt w:val="decimal"/>
      <w:lvlText w:val="%1."/>
      <w:lvlJc w:val="left"/>
      <w:pPr>
        <w:ind w:left="720" w:hanging="360"/>
      </w:pPr>
      <w:rPr>
        <w:rFonts w:eastAsia="DejaVu Sans" w:cs="DejaVu Sans" w:hint="default"/>
        <w:color w:val="064573" w:themeColor="accent3" w:themeShade="8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456BDE"/>
    <w:multiLevelType w:val="hybridMultilevel"/>
    <w:tmpl w:val="0E5A1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A5238C5"/>
    <w:multiLevelType w:val="hybridMultilevel"/>
    <w:tmpl w:val="3866F5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BF62DA6"/>
    <w:multiLevelType w:val="hybridMultilevel"/>
    <w:tmpl w:val="4E14B4DA"/>
    <w:lvl w:ilvl="0" w:tplc="7EE44FC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 w:tplc="0003040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0050409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617815E5"/>
    <w:multiLevelType w:val="hybridMultilevel"/>
    <w:tmpl w:val="3BE4FE64"/>
    <w:lvl w:ilvl="0" w:tplc="000F0409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019040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2">
    <w:nsid w:val="71A8183F"/>
    <w:multiLevelType w:val="hybridMultilevel"/>
    <w:tmpl w:val="D06EA912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4"/>
  </w:num>
  <w:num w:numId="2">
    <w:abstractNumId w:val="15"/>
  </w:num>
  <w:num w:numId="3">
    <w:abstractNumId w:val="18"/>
  </w:num>
  <w:num w:numId="4">
    <w:abstractNumId w:val="20"/>
  </w:num>
  <w:num w:numId="5">
    <w:abstractNumId w:val="6"/>
  </w:num>
  <w:num w:numId="6">
    <w:abstractNumId w:val="7"/>
  </w:num>
  <w:num w:numId="7">
    <w:abstractNumId w:val="8"/>
  </w:num>
  <w:num w:numId="8">
    <w:abstractNumId w:val="4"/>
  </w:num>
  <w:num w:numId="9">
    <w:abstractNumId w:val="0"/>
  </w:num>
  <w:num w:numId="10">
    <w:abstractNumId w:val="3"/>
  </w:num>
  <w:num w:numId="11">
    <w:abstractNumId w:val="5"/>
  </w:num>
  <w:num w:numId="12">
    <w:abstractNumId w:val="10"/>
  </w:num>
  <w:num w:numId="13">
    <w:abstractNumId w:val="21"/>
  </w:num>
  <w:num w:numId="14">
    <w:abstractNumId w:val="2"/>
  </w:num>
  <w:num w:numId="15">
    <w:abstractNumId w:val="1"/>
  </w:num>
  <w:num w:numId="16">
    <w:abstractNumId w:val="13"/>
  </w:num>
  <w:num w:numId="17">
    <w:abstractNumId w:val="9"/>
  </w:num>
  <w:num w:numId="18">
    <w:abstractNumId w:val="17"/>
  </w:num>
  <w:num w:numId="19">
    <w:abstractNumId w:val="11"/>
  </w:num>
  <w:num w:numId="20">
    <w:abstractNumId w:val="16"/>
  </w:num>
  <w:num w:numId="21">
    <w:abstractNumId w:val="22"/>
  </w:num>
  <w:num w:numId="22">
    <w:abstractNumId w:val="12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0DA2"/>
    <w:rsid w:val="00025F8B"/>
    <w:rsid w:val="00036412"/>
    <w:rsid w:val="00036E39"/>
    <w:rsid w:val="00042589"/>
    <w:rsid w:val="000449E1"/>
    <w:rsid w:val="00045BF7"/>
    <w:rsid w:val="00081005"/>
    <w:rsid w:val="00085D68"/>
    <w:rsid w:val="000908CB"/>
    <w:rsid w:val="000B0D41"/>
    <w:rsid w:val="000B58BF"/>
    <w:rsid w:val="000E0061"/>
    <w:rsid w:val="000E59FB"/>
    <w:rsid w:val="000F1DF7"/>
    <w:rsid w:val="000F6536"/>
    <w:rsid w:val="001062D0"/>
    <w:rsid w:val="00117EDD"/>
    <w:rsid w:val="00120239"/>
    <w:rsid w:val="00135DF0"/>
    <w:rsid w:val="00143368"/>
    <w:rsid w:val="00154B97"/>
    <w:rsid w:val="00164FC2"/>
    <w:rsid w:val="001B1586"/>
    <w:rsid w:val="001B1D67"/>
    <w:rsid w:val="001D513F"/>
    <w:rsid w:val="001F55B3"/>
    <w:rsid w:val="00203966"/>
    <w:rsid w:val="00212C82"/>
    <w:rsid w:val="00214A08"/>
    <w:rsid w:val="00222D69"/>
    <w:rsid w:val="002233E9"/>
    <w:rsid w:val="00231B3A"/>
    <w:rsid w:val="00232E6C"/>
    <w:rsid w:val="002575DA"/>
    <w:rsid w:val="00292651"/>
    <w:rsid w:val="00297B29"/>
    <w:rsid w:val="002B4DA2"/>
    <w:rsid w:val="002E1436"/>
    <w:rsid w:val="002E76C4"/>
    <w:rsid w:val="002F2AD0"/>
    <w:rsid w:val="002F5F4B"/>
    <w:rsid w:val="0030257B"/>
    <w:rsid w:val="003069FF"/>
    <w:rsid w:val="003137C0"/>
    <w:rsid w:val="00320956"/>
    <w:rsid w:val="00331693"/>
    <w:rsid w:val="00386017"/>
    <w:rsid w:val="003973C8"/>
    <w:rsid w:val="003C3F80"/>
    <w:rsid w:val="003C7BBC"/>
    <w:rsid w:val="003E2F55"/>
    <w:rsid w:val="003E4243"/>
    <w:rsid w:val="003F34AF"/>
    <w:rsid w:val="003F5C6F"/>
    <w:rsid w:val="004055B2"/>
    <w:rsid w:val="00406820"/>
    <w:rsid w:val="00411981"/>
    <w:rsid w:val="0042416E"/>
    <w:rsid w:val="00424794"/>
    <w:rsid w:val="00440BC7"/>
    <w:rsid w:val="00440E8C"/>
    <w:rsid w:val="004434AD"/>
    <w:rsid w:val="00443AC4"/>
    <w:rsid w:val="004441E4"/>
    <w:rsid w:val="004554B4"/>
    <w:rsid w:val="004A2A07"/>
    <w:rsid w:val="004B1288"/>
    <w:rsid w:val="004B3D52"/>
    <w:rsid w:val="004B45C2"/>
    <w:rsid w:val="004B567A"/>
    <w:rsid w:val="004C5CF0"/>
    <w:rsid w:val="004C66C0"/>
    <w:rsid w:val="004F5DA8"/>
    <w:rsid w:val="004F5ED4"/>
    <w:rsid w:val="004F70A7"/>
    <w:rsid w:val="00501329"/>
    <w:rsid w:val="00501423"/>
    <w:rsid w:val="00521C28"/>
    <w:rsid w:val="00522F5E"/>
    <w:rsid w:val="0052562A"/>
    <w:rsid w:val="005375AC"/>
    <w:rsid w:val="00557B8E"/>
    <w:rsid w:val="00591F5D"/>
    <w:rsid w:val="0059397C"/>
    <w:rsid w:val="0059482A"/>
    <w:rsid w:val="005A529C"/>
    <w:rsid w:val="005C688E"/>
    <w:rsid w:val="005E551D"/>
    <w:rsid w:val="005F18C7"/>
    <w:rsid w:val="005F65BE"/>
    <w:rsid w:val="00610DE9"/>
    <w:rsid w:val="00627BCF"/>
    <w:rsid w:val="00637476"/>
    <w:rsid w:val="00645657"/>
    <w:rsid w:val="00657EED"/>
    <w:rsid w:val="00662591"/>
    <w:rsid w:val="00680A1A"/>
    <w:rsid w:val="006926FC"/>
    <w:rsid w:val="00695550"/>
    <w:rsid w:val="00697A40"/>
    <w:rsid w:val="006A70D0"/>
    <w:rsid w:val="006B6FE6"/>
    <w:rsid w:val="006C1278"/>
    <w:rsid w:val="006D496D"/>
    <w:rsid w:val="006E75A0"/>
    <w:rsid w:val="007035FF"/>
    <w:rsid w:val="00706EF9"/>
    <w:rsid w:val="00740300"/>
    <w:rsid w:val="00744805"/>
    <w:rsid w:val="00785606"/>
    <w:rsid w:val="00785BA5"/>
    <w:rsid w:val="007B4C1B"/>
    <w:rsid w:val="007C5016"/>
    <w:rsid w:val="007E3B59"/>
    <w:rsid w:val="007F3819"/>
    <w:rsid w:val="007F725D"/>
    <w:rsid w:val="008139AC"/>
    <w:rsid w:val="00836684"/>
    <w:rsid w:val="00836D32"/>
    <w:rsid w:val="008449F0"/>
    <w:rsid w:val="00857599"/>
    <w:rsid w:val="00861313"/>
    <w:rsid w:val="00861369"/>
    <w:rsid w:val="00864525"/>
    <w:rsid w:val="00866190"/>
    <w:rsid w:val="00870DFC"/>
    <w:rsid w:val="008771BA"/>
    <w:rsid w:val="008850C4"/>
    <w:rsid w:val="008A244A"/>
    <w:rsid w:val="008A52CB"/>
    <w:rsid w:val="008E23DC"/>
    <w:rsid w:val="008E6ABB"/>
    <w:rsid w:val="008F48DF"/>
    <w:rsid w:val="008F5F8E"/>
    <w:rsid w:val="0090051B"/>
    <w:rsid w:val="0091341D"/>
    <w:rsid w:val="009170A5"/>
    <w:rsid w:val="00944713"/>
    <w:rsid w:val="00946273"/>
    <w:rsid w:val="00966D17"/>
    <w:rsid w:val="00972DA8"/>
    <w:rsid w:val="00972F06"/>
    <w:rsid w:val="00977A85"/>
    <w:rsid w:val="00987856"/>
    <w:rsid w:val="009A1DC5"/>
    <w:rsid w:val="009B0EC5"/>
    <w:rsid w:val="009D604A"/>
    <w:rsid w:val="009E4E11"/>
    <w:rsid w:val="009F6054"/>
    <w:rsid w:val="00A12670"/>
    <w:rsid w:val="00A20727"/>
    <w:rsid w:val="00A21388"/>
    <w:rsid w:val="00A344CB"/>
    <w:rsid w:val="00A35B9B"/>
    <w:rsid w:val="00A37989"/>
    <w:rsid w:val="00A7140E"/>
    <w:rsid w:val="00A82145"/>
    <w:rsid w:val="00A92BB5"/>
    <w:rsid w:val="00A95520"/>
    <w:rsid w:val="00AA6C79"/>
    <w:rsid w:val="00AE7997"/>
    <w:rsid w:val="00AF0DA2"/>
    <w:rsid w:val="00B13EFE"/>
    <w:rsid w:val="00B14FC3"/>
    <w:rsid w:val="00B1644D"/>
    <w:rsid w:val="00B2047D"/>
    <w:rsid w:val="00B229A0"/>
    <w:rsid w:val="00B3417E"/>
    <w:rsid w:val="00B67228"/>
    <w:rsid w:val="00B67F47"/>
    <w:rsid w:val="00B71C92"/>
    <w:rsid w:val="00B75F69"/>
    <w:rsid w:val="00B86A3B"/>
    <w:rsid w:val="00B9787A"/>
    <w:rsid w:val="00BE7B02"/>
    <w:rsid w:val="00BF4B0A"/>
    <w:rsid w:val="00C0530A"/>
    <w:rsid w:val="00C13F8D"/>
    <w:rsid w:val="00C14981"/>
    <w:rsid w:val="00C15C64"/>
    <w:rsid w:val="00C33943"/>
    <w:rsid w:val="00C35B03"/>
    <w:rsid w:val="00C64757"/>
    <w:rsid w:val="00C66A32"/>
    <w:rsid w:val="00C77460"/>
    <w:rsid w:val="00C908F2"/>
    <w:rsid w:val="00CA4CB4"/>
    <w:rsid w:val="00CC2A3C"/>
    <w:rsid w:val="00CC351A"/>
    <w:rsid w:val="00CC583D"/>
    <w:rsid w:val="00CD09F5"/>
    <w:rsid w:val="00CE66E8"/>
    <w:rsid w:val="00D03FD1"/>
    <w:rsid w:val="00D31297"/>
    <w:rsid w:val="00D33D52"/>
    <w:rsid w:val="00D35DE6"/>
    <w:rsid w:val="00D4426D"/>
    <w:rsid w:val="00D45761"/>
    <w:rsid w:val="00D56384"/>
    <w:rsid w:val="00D57936"/>
    <w:rsid w:val="00D61A74"/>
    <w:rsid w:val="00D670D1"/>
    <w:rsid w:val="00D77DC6"/>
    <w:rsid w:val="00D83DA1"/>
    <w:rsid w:val="00DB0C0A"/>
    <w:rsid w:val="00DC764A"/>
    <w:rsid w:val="00DC7F27"/>
    <w:rsid w:val="00DF33F7"/>
    <w:rsid w:val="00E04C8D"/>
    <w:rsid w:val="00E13B5F"/>
    <w:rsid w:val="00E17C08"/>
    <w:rsid w:val="00E202D8"/>
    <w:rsid w:val="00E422A0"/>
    <w:rsid w:val="00E472D6"/>
    <w:rsid w:val="00E7646A"/>
    <w:rsid w:val="00E77E69"/>
    <w:rsid w:val="00E9081F"/>
    <w:rsid w:val="00E97437"/>
    <w:rsid w:val="00EA4946"/>
    <w:rsid w:val="00EE2963"/>
    <w:rsid w:val="00EF19A8"/>
    <w:rsid w:val="00F119AA"/>
    <w:rsid w:val="00F4434F"/>
    <w:rsid w:val="00F60C1E"/>
    <w:rsid w:val="00F63380"/>
    <w:rsid w:val="00F66B6A"/>
    <w:rsid w:val="00F67E8F"/>
    <w:rsid w:val="00F71C59"/>
    <w:rsid w:val="00F825CB"/>
    <w:rsid w:val="00F85C36"/>
    <w:rsid w:val="00F91E44"/>
    <w:rsid w:val="00F9372C"/>
    <w:rsid w:val="00F9784E"/>
    <w:rsid w:val="00FA3951"/>
    <w:rsid w:val="00FB23B4"/>
    <w:rsid w:val="00FB29B7"/>
    <w:rsid w:val="00FC5804"/>
    <w:rsid w:val="00FD1927"/>
    <w:rsid w:val="00FD2C84"/>
    <w:rsid w:val="00FD6365"/>
    <w:rsid w:val="00FE2217"/>
    <w:rsid w:val="00FF7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090A4B3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57B8E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F0D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F0D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2651"/>
    <w:rPr>
      <w:color w:val="ECBF0B" w:themeColor="hyperlink"/>
      <w:u w:val="single"/>
    </w:rPr>
  </w:style>
  <w:style w:type="character" w:customStyle="1" w:styleId="apple-converted-space">
    <w:name w:val="apple-converted-space"/>
    <w:basedOn w:val="DefaultParagraphFont"/>
    <w:rsid w:val="00FF7879"/>
  </w:style>
  <w:style w:type="paragraph" w:styleId="Header">
    <w:name w:val="header"/>
    <w:basedOn w:val="Normal"/>
    <w:link w:val="HeaderChar"/>
    <w:unhideWhenUsed/>
    <w:rsid w:val="00E17C0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7C08"/>
  </w:style>
  <w:style w:type="paragraph" w:styleId="Footer">
    <w:name w:val="footer"/>
    <w:basedOn w:val="Normal"/>
    <w:link w:val="FooterChar"/>
    <w:unhideWhenUsed/>
    <w:rsid w:val="00E17C0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E17C08"/>
  </w:style>
  <w:style w:type="character" w:styleId="PageNumber">
    <w:name w:val="page number"/>
    <w:basedOn w:val="DefaultParagraphFont"/>
    <w:unhideWhenUsed/>
    <w:rsid w:val="001F55B3"/>
  </w:style>
  <w:style w:type="paragraph" w:styleId="BalloonText">
    <w:name w:val="Balloon Text"/>
    <w:basedOn w:val="Normal"/>
    <w:link w:val="BalloonTextChar"/>
    <w:uiPriority w:val="99"/>
    <w:semiHidden/>
    <w:unhideWhenUsed/>
    <w:rsid w:val="00C66A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A32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57B8E"/>
    <w:rPr>
      <w:rFonts w:ascii="Times" w:hAnsi="Times"/>
      <w:b/>
      <w:bCs/>
      <w:sz w:val="36"/>
      <w:szCs w:val="36"/>
    </w:rPr>
  </w:style>
  <w:style w:type="paragraph" w:customStyle="1" w:styleId="postdate">
    <w:name w:val="postdate"/>
    <w:basedOn w:val="Normal"/>
    <w:rsid w:val="00557B8E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57B8E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Strong">
    <w:name w:val="Strong"/>
    <w:basedOn w:val="DefaultParagraphFont"/>
    <w:uiPriority w:val="22"/>
    <w:qFormat/>
    <w:rsid w:val="00557B8E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CC2A3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2A3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2A3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2A3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2A3C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57B8E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F0D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F0D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2651"/>
    <w:rPr>
      <w:color w:val="ECBF0B" w:themeColor="hyperlink"/>
      <w:u w:val="single"/>
    </w:rPr>
  </w:style>
  <w:style w:type="character" w:customStyle="1" w:styleId="apple-converted-space">
    <w:name w:val="apple-converted-space"/>
    <w:basedOn w:val="DefaultParagraphFont"/>
    <w:rsid w:val="00FF7879"/>
  </w:style>
  <w:style w:type="paragraph" w:styleId="Header">
    <w:name w:val="header"/>
    <w:basedOn w:val="Normal"/>
    <w:link w:val="HeaderChar"/>
    <w:unhideWhenUsed/>
    <w:rsid w:val="00E17C0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7C08"/>
  </w:style>
  <w:style w:type="paragraph" w:styleId="Footer">
    <w:name w:val="footer"/>
    <w:basedOn w:val="Normal"/>
    <w:link w:val="FooterChar"/>
    <w:unhideWhenUsed/>
    <w:rsid w:val="00E17C0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E17C08"/>
  </w:style>
  <w:style w:type="character" w:styleId="PageNumber">
    <w:name w:val="page number"/>
    <w:basedOn w:val="DefaultParagraphFont"/>
    <w:unhideWhenUsed/>
    <w:rsid w:val="001F55B3"/>
  </w:style>
  <w:style w:type="paragraph" w:styleId="BalloonText">
    <w:name w:val="Balloon Text"/>
    <w:basedOn w:val="Normal"/>
    <w:link w:val="BalloonTextChar"/>
    <w:uiPriority w:val="99"/>
    <w:semiHidden/>
    <w:unhideWhenUsed/>
    <w:rsid w:val="00C66A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A32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57B8E"/>
    <w:rPr>
      <w:rFonts w:ascii="Times" w:hAnsi="Times"/>
      <w:b/>
      <w:bCs/>
      <w:sz w:val="36"/>
      <w:szCs w:val="36"/>
    </w:rPr>
  </w:style>
  <w:style w:type="paragraph" w:customStyle="1" w:styleId="postdate">
    <w:name w:val="postdate"/>
    <w:basedOn w:val="Normal"/>
    <w:rsid w:val="00557B8E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57B8E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Strong">
    <w:name w:val="Strong"/>
    <w:basedOn w:val="DefaultParagraphFont"/>
    <w:uiPriority w:val="22"/>
    <w:qFormat/>
    <w:rsid w:val="00557B8E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CC2A3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2A3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2A3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2A3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2A3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190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546809">
          <w:blockQuote w:val="1"/>
          <w:marLeft w:val="300"/>
          <w:marRight w:val="300"/>
          <w:marTop w:val="0"/>
          <w:marBottom w:val="0"/>
          <w:divBdr>
            <w:top w:val="none" w:sz="0" w:space="0" w:color="auto"/>
            <w:left w:val="single" w:sz="24" w:space="15" w:color="4E5706"/>
            <w:bottom w:val="none" w:sz="0" w:space="0" w:color="auto"/>
            <w:right w:val="none" w:sz="0" w:space="0" w:color="auto"/>
          </w:divBdr>
        </w:div>
        <w:div w:id="2082096822">
          <w:blockQuote w:val="1"/>
          <w:marLeft w:val="300"/>
          <w:marRight w:val="300"/>
          <w:marTop w:val="0"/>
          <w:marBottom w:val="0"/>
          <w:divBdr>
            <w:top w:val="none" w:sz="0" w:space="0" w:color="auto"/>
            <w:left w:val="single" w:sz="24" w:space="15" w:color="4E5706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em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http://www.goldiesroom.org/Multimedia/Bio_Images/07%20Respiration/03%20ADP%20to%20ATP.jpg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emf"/><Relationship Id="rId19" Type="http://schemas.openxmlformats.org/officeDocument/2006/relationships/image" Target="media/image7.emf"/><Relationship Id="rId4" Type="http://schemas.microsoft.com/office/2007/relationships/stylesWithEffects" Target="stylesWithEffects.xml"/><Relationship Id="rId9" Type="http://schemas.openxmlformats.org/officeDocument/2006/relationships/hyperlink" Target="http://www.clevelandclinic.org/health/" TargetMode="External"/><Relationship Id="rId14" Type="http://schemas.openxmlformats.org/officeDocument/2006/relationships/image" Target="media/image5.emf"/><Relationship Id="rId22" Type="http://schemas.openxmlformats.org/officeDocument/2006/relationships/image" Target="media/image9.em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jpeg"/></Relationships>
</file>

<file path=word/theme/theme1.xml><?xml version="1.0" encoding="utf-8"?>
<a:theme xmlns:a="http://schemas.openxmlformats.org/drawingml/2006/main" name="Orbit">
  <a:themeElements>
    <a:clrScheme name="Orbit">
      <a:dk1>
        <a:srgbClr val="000000"/>
      </a:dk1>
      <a:lt1>
        <a:srgbClr val="FFFFFF"/>
      </a:lt1>
      <a:dk2>
        <a:srgbClr val="7C9BA5"/>
      </a:dk2>
      <a:lt2>
        <a:srgbClr val="C1D0CA"/>
      </a:lt2>
      <a:accent1>
        <a:srgbClr val="F2D908"/>
      </a:accent1>
      <a:accent2>
        <a:srgbClr val="9DE61E"/>
      </a:accent2>
      <a:accent3>
        <a:srgbClr val="0D8BE6"/>
      </a:accent3>
      <a:accent4>
        <a:srgbClr val="C61B1B"/>
      </a:accent4>
      <a:accent5>
        <a:srgbClr val="E26F08"/>
      </a:accent5>
      <a:accent6>
        <a:srgbClr val="8D35D1"/>
      </a:accent6>
      <a:hlink>
        <a:srgbClr val="ECBF0B"/>
      </a:hlink>
      <a:folHlink>
        <a:srgbClr val="F4E5A8"/>
      </a:folHlink>
    </a:clrScheme>
    <a:fontScheme name="Orbit">
      <a:majorFont>
        <a:latin typeface="Candara"/>
        <a:ea typeface=""/>
        <a:cs typeface=""/>
        <a:font script="Jpan" typeface="ＭＳ Ｐゴシック"/>
        <a:font script="Hans" typeface="宋体"/>
        <a:font script="Hant" typeface="新細明體"/>
      </a:majorFont>
      <a:minorFont>
        <a:latin typeface="Candara"/>
        <a:ea typeface=""/>
        <a:cs typeface=""/>
        <a:font script="Jpan" typeface="ＭＳ Ｐゴシック"/>
        <a:font script="Hans" typeface="宋体"/>
        <a:font script="Hant" typeface="新細明體"/>
      </a:minorFont>
    </a:fontScheme>
    <a:fmtScheme name="Orbit">
      <a:fillStyleLst>
        <a:solidFill>
          <a:schemeClr val="phClr"/>
        </a:solidFill>
        <a:solidFill>
          <a:schemeClr val="phClr">
            <a:shade val="80000"/>
          </a:schemeClr>
        </a:solidFill>
        <a:gradFill rotWithShape="1">
          <a:gsLst>
            <a:gs pos="0">
              <a:schemeClr val="phClr">
                <a:shade val="30000"/>
                <a:satMod val="100000"/>
              </a:schemeClr>
            </a:gs>
            <a:gs pos="80000">
              <a:schemeClr val="phClr">
                <a:shade val="90000"/>
                <a:satMod val="100000"/>
              </a:schemeClr>
            </a:gs>
            <a:gs pos="100000">
              <a:schemeClr val="phClr">
                <a:tint val="90000"/>
                <a:shade val="100000"/>
                <a:satMod val="150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31750" cap="flat" cmpd="sng" algn="ctr">
          <a:solidFill>
            <a:schemeClr val="phClr">
              <a:shade val="90000"/>
            </a:schemeClr>
          </a:solidFill>
          <a:prstDash val="solid"/>
        </a:ln>
        <a:ln w="762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228600" dist="38100" dir="5400000" sx="104000" sy="104000" algn="ctr" rotWithShape="0">
              <a:srgbClr val="000000">
                <a:alpha val="80000"/>
              </a:srgbClr>
            </a:outerShdw>
          </a:effectLst>
        </a:effectStyle>
        <a:effectStyle>
          <a:effectLst>
            <a:outerShdw blurRad="317500" dist="381000" dir="5400000" sx="90000" sy="20000" rotWithShape="0">
              <a:srgbClr val="000000">
                <a:alpha val="40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etal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1000"/>
                <a:lumMod val="80000"/>
              </a:schemeClr>
              <a:schemeClr val="phClr">
                <a:satMod val="360000"/>
                <a:lumMod val="140000"/>
              </a:schemeClr>
            </a:duotone>
          </a:blip>
          <a:stretch/>
        </a:blip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25033B4-425C-4A4D-BB90-3859CB543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6F63709</Template>
  <TotalTime>0</TotalTime>
  <Pages>6</Pages>
  <Words>1124</Words>
  <Characters>6411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SRVHS</Company>
  <LinksUpToDate>false</LinksUpToDate>
  <CharactersWithSpaces>7520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Heather Peterson</dc:creator>
  <cp:lastModifiedBy>rgroch</cp:lastModifiedBy>
  <cp:revision>2</cp:revision>
  <cp:lastPrinted>2014-08-02T01:35:00Z</cp:lastPrinted>
  <dcterms:created xsi:type="dcterms:W3CDTF">2016-02-10T15:46:00Z</dcterms:created>
  <dcterms:modified xsi:type="dcterms:W3CDTF">2016-02-10T15:46:00Z</dcterms:modified>
</cp:coreProperties>
</file>